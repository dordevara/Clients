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5DC4" w14:textId="77777777" w:rsidR="008A2752" w:rsidRDefault="008A2752">
      <w:pPr>
        <w:rPr>
          <w:sz w:val="44"/>
          <w:szCs w:val="44"/>
        </w:rPr>
      </w:pPr>
      <w:bookmarkStart w:id="0" w:name="_GoBack"/>
      <w:bookmarkEnd w:id="0"/>
    </w:p>
    <w:p w14:paraId="285CFE99" w14:textId="77777777" w:rsidR="008A2752" w:rsidRDefault="008A2752">
      <w:pPr>
        <w:jc w:val="center"/>
        <w:rPr>
          <w:sz w:val="56"/>
          <w:szCs w:val="56"/>
        </w:rPr>
      </w:pPr>
    </w:p>
    <w:p w14:paraId="129FF79F" w14:textId="77777777" w:rsidR="008A2752" w:rsidRDefault="008A2752">
      <w:pPr>
        <w:jc w:val="center"/>
        <w:rPr>
          <w:sz w:val="56"/>
          <w:szCs w:val="56"/>
        </w:rPr>
      </w:pPr>
    </w:p>
    <w:p w14:paraId="1DEB3F8B" w14:textId="77777777" w:rsidR="008A2752" w:rsidRDefault="00F640F3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1 – SQL SERVER</w:t>
      </w:r>
    </w:p>
    <w:p w14:paraId="64F1747C" w14:textId="77777777" w:rsidR="008A2752" w:rsidRDefault="00F640F3">
      <w:pPr>
        <w:jc w:val="center"/>
        <w:rPr>
          <w:sz w:val="56"/>
          <w:szCs w:val="56"/>
        </w:rPr>
      </w:pPr>
      <w:r>
        <w:rPr>
          <w:sz w:val="56"/>
          <w:szCs w:val="56"/>
        </w:rPr>
        <w:t>Databases and Business Applications</w:t>
      </w:r>
    </w:p>
    <w:p w14:paraId="1E0EB3B5" w14:textId="77777777" w:rsidR="008A2752" w:rsidRDefault="00F640F3">
      <w:pPr>
        <w:jc w:val="center"/>
        <w:rPr>
          <w:sz w:val="28"/>
          <w:szCs w:val="28"/>
        </w:rPr>
      </w:pPr>
      <w:r>
        <w:rPr>
          <w:sz w:val="28"/>
          <w:szCs w:val="28"/>
        </w:rPr>
        <w:t>Technical Document</w:t>
      </w:r>
    </w:p>
    <w:p w14:paraId="3510E77E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648DA436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28E1AAD9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74640AA4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3CF91E2E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3C079411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09C8235A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5E00D8A2" w14:textId="77777777" w:rsidR="008A2752" w:rsidRDefault="00F640F3">
      <w:pPr>
        <w:autoSpaceDE w:val="0"/>
        <w:spacing w:line="240" w:lineRule="auto"/>
        <w:rPr>
          <w:rFonts w:cs="Calibri"/>
          <w:b/>
          <w:bCs/>
          <w:i/>
          <w:iCs/>
          <w:color w:val="000000"/>
          <w:sz w:val="23"/>
          <w:szCs w:val="23"/>
        </w:rPr>
      </w:pPr>
      <w:r>
        <w:rPr>
          <w:rFonts w:cs="Calibri"/>
          <w:b/>
          <w:bCs/>
          <w:i/>
          <w:iCs/>
          <w:color w:val="000000"/>
          <w:sz w:val="23"/>
          <w:szCs w:val="23"/>
        </w:rPr>
        <w:t>Scope of the document:</w:t>
      </w:r>
    </w:p>
    <w:p w14:paraId="6183ADBE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Develop a data model for Bank Corp Ltd. </w:t>
      </w:r>
    </w:p>
    <w:p w14:paraId="13AD4BA3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 and build a database to store and retrieve data for a business </w:t>
      </w:r>
      <w:r>
        <w:rPr>
          <w:rFonts w:ascii="Arial" w:hAnsi="Arial" w:cs="Arial"/>
          <w:color w:val="000000"/>
        </w:rPr>
        <w:t xml:space="preserve">application. </w:t>
      </w:r>
    </w:p>
    <w:p w14:paraId="7A3B581F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Focus on the technical design and provision of a new database server and the development of a new database for Bank Corp Ltd, accompanied with a Technical Design document.</w:t>
      </w:r>
    </w:p>
    <w:p w14:paraId="51B08809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single database to consolidate all the details into one </w:t>
      </w:r>
      <w:r>
        <w:rPr>
          <w:rFonts w:ascii="Arial" w:hAnsi="Arial" w:cs="Arial"/>
          <w:color w:val="000000"/>
        </w:rPr>
        <w:t xml:space="preserve">single source. </w:t>
      </w:r>
    </w:p>
    <w:p w14:paraId="7C5F94F6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project delivers the design and development of the database only. </w:t>
      </w:r>
    </w:p>
    <w:p w14:paraId="79E29D72" w14:textId="77777777" w:rsidR="008A2752" w:rsidRDefault="00F640F3">
      <w:pPr>
        <w:pStyle w:val="ListParagraph"/>
        <w:numPr>
          <w:ilvl w:val="0"/>
          <w:numId w:val="1"/>
        </w:numPr>
        <w:autoSpaceDE w:val="0"/>
        <w:spacing w:after="166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data model is designed to meet 3NF (Third Normal Form) requirements.</w:t>
      </w:r>
    </w:p>
    <w:p w14:paraId="05BF16D4" w14:textId="77777777" w:rsidR="008A2752" w:rsidRDefault="008A2752">
      <w:pPr>
        <w:autoSpaceDE w:val="0"/>
        <w:spacing w:after="0" w:line="240" w:lineRule="auto"/>
        <w:rPr>
          <w:rFonts w:cs="Calibri"/>
          <w:b/>
          <w:bCs/>
          <w:i/>
          <w:iCs/>
          <w:color w:val="000000"/>
          <w:sz w:val="23"/>
          <w:szCs w:val="23"/>
        </w:rPr>
      </w:pPr>
    </w:p>
    <w:p w14:paraId="0EDB7299" w14:textId="77777777" w:rsidR="008A2752" w:rsidRDefault="00F640F3">
      <w:pPr>
        <w:autoSpaceDE w:val="0"/>
        <w:spacing w:line="240" w:lineRule="auto"/>
      </w:pPr>
      <w:r>
        <w:rPr>
          <w:rFonts w:cs="Calibri"/>
          <w:b/>
          <w:bCs/>
          <w:i/>
          <w:iCs/>
          <w:color w:val="000000"/>
          <w:sz w:val="23"/>
          <w:szCs w:val="23"/>
        </w:rPr>
        <w:t>Project Requirements</w:t>
      </w:r>
      <w:r>
        <w:rPr>
          <w:rFonts w:cs="Calibri"/>
          <w:i/>
          <w:iCs/>
          <w:color w:val="000000"/>
          <w:sz w:val="23"/>
          <w:szCs w:val="23"/>
        </w:rPr>
        <w:t>:</w:t>
      </w:r>
    </w:p>
    <w:p w14:paraId="13C8182C" w14:textId="77777777" w:rsidR="008A2752" w:rsidRDefault="00F640F3">
      <w:pPr>
        <w:pStyle w:val="ListParagraph"/>
        <w:numPr>
          <w:ilvl w:val="0"/>
          <w:numId w:val="2"/>
        </w:numPr>
        <w:autoSpaceDE w:val="0"/>
        <w:spacing w:after="0" w:line="240" w:lineRule="auto"/>
        <w:ind w:left="1276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A customer can have many accounts and an account can be secured by many </w:t>
      </w:r>
      <w:r>
        <w:rPr>
          <w:rFonts w:cs="Calibri"/>
          <w:color w:val="000000"/>
          <w:sz w:val="23"/>
          <w:szCs w:val="23"/>
        </w:rPr>
        <w:t xml:space="preserve">securities. </w:t>
      </w:r>
    </w:p>
    <w:p w14:paraId="7E54197C" w14:textId="77777777" w:rsidR="008A2752" w:rsidRDefault="00F640F3">
      <w:pPr>
        <w:pStyle w:val="ListParagraph"/>
        <w:numPr>
          <w:ilvl w:val="0"/>
          <w:numId w:val="2"/>
        </w:numPr>
        <w:autoSpaceDE w:val="0"/>
        <w:spacing w:after="0" w:line="240" w:lineRule="auto"/>
        <w:ind w:left="1276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A customer can be associated to another customer in the bank e.g. a Property Development company may be associated with a Surveying company. </w:t>
      </w:r>
    </w:p>
    <w:p w14:paraId="7B62B184" w14:textId="77777777" w:rsidR="008A2752" w:rsidRDefault="00F640F3">
      <w:pPr>
        <w:pStyle w:val="ListParagraph"/>
        <w:numPr>
          <w:ilvl w:val="0"/>
          <w:numId w:val="2"/>
        </w:numPr>
        <w:autoSpaceDE w:val="0"/>
        <w:spacing w:after="0" w:line="240" w:lineRule="auto"/>
        <w:ind w:left="1276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Associations can be two-way. For example: Company A is the Surveyor of Company B  and Company B </w:t>
      </w:r>
      <w:r>
        <w:rPr>
          <w:rFonts w:cs="Calibri"/>
          <w:color w:val="000000"/>
          <w:sz w:val="23"/>
          <w:szCs w:val="23"/>
        </w:rPr>
        <w:t>has Surveyor Company A.</w:t>
      </w:r>
    </w:p>
    <w:p w14:paraId="1440FE61" w14:textId="77777777" w:rsidR="008A2752" w:rsidRDefault="00F640F3">
      <w:pPr>
        <w:pStyle w:val="Default"/>
        <w:numPr>
          <w:ilvl w:val="0"/>
          <w:numId w:val="2"/>
        </w:numPr>
        <w:spacing w:after="169"/>
        <w:ind w:left="1276"/>
        <w:rPr>
          <w:sz w:val="23"/>
          <w:szCs w:val="23"/>
        </w:rPr>
      </w:pPr>
      <w:r>
        <w:rPr>
          <w:sz w:val="23"/>
          <w:szCs w:val="23"/>
        </w:rPr>
        <w:t>A customer cannot be associated to another customer more than once under the same Association Type.</w:t>
      </w:r>
    </w:p>
    <w:p w14:paraId="1C6B9898" w14:textId="77777777" w:rsidR="008A2752" w:rsidRDefault="008A2752">
      <w:pPr>
        <w:pStyle w:val="Default"/>
        <w:spacing w:after="169"/>
        <w:rPr>
          <w:sz w:val="23"/>
          <w:szCs w:val="23"/>
        </w:rPr>
      </w:pPr>
    </w:p>
    <w:p w14:paraId="66C9D263" w14:textId="77777777" w:rsidR="008A2752" w:rsidRDefault="00F640F3">
      <w:pPr>
        <w:autoSpaceDE w:val="0"/>
        <w:spacing w:line="240" w:lineRule="auto"/>
      </w:pPr>
      <w:r>
        <w:rPr>
          <w:rFonts w:cs="Calibri"/>
          <w:b/>
          <w:bCs/>
          <w:i/>
          <w:color w:val="000000"/>
          <w:sz w:val="23"/>
          <w:szCs w:val="23"/>
        </w:rPr>
        <w:t>Key Entities List given:</w:t>
      </w:r>
    </w:p>
    <w:p w14:paraId="679911A1" w14:textId="77777777" w:rsidR="008A2752" w:rsidRDefault="00F640F3">
      <w:pPr>
        <w:pStyle w:val="ListParagraph"/>
        <w:numPr>
          <w:ilvl w:val="0"/>
          <w:numId w:val="3"/>
        </w:numPr>
        <w:autoSpaceDE w:val="0"/>
        <w:spacing w:before="0" w:after="0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Customers </w:t>
      </w:r>
    </w:p>
    <w:p w14:paraId="76463C61" w14:textId="77777777" w:rsidR="008A2752" w:rsidRDefault="00F640F3">
      <w:pPr>
        <w:pStyle w:val="ListParagraph"/>
        <w:numPr>
          <w:ilvl w:val="0"/>
          <w:numId w:val="3"/>
        </w:numPr>
        <w:autoSpaceDE w:val="0"/>
        <w:spacing w:before="0" w:after="0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Accounts </w:t>
      </w:r>
    </w:p>
    <w:p w14:paraId="7F874ED8" w14:textId="77777777" w:rsidR="008A2752" w:rsidRDefault="00F640F3">
      <w:pPr>
        <w:pStyle w:val="ListParagraph"/>
        <w:numPr>
          <w:ilvl w:val="0"/>
          <w:numId w:val="3"/>
        </w:numPr>
        <w:autoSpaceDE w:val="0"/>
        <w:spacing w:before="0" w:after="0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Securities </w:t>
      </w:r>
    </w:p>
    <w:p w14:paraId="04E8AD2F" w14:textId="77777777" w:rsidR="008A2752" w:rsidRDefault="00F640F3">
      <w:pPr>
        <w:pStyle w:val="ListParagraph"/>
        <w:numPr>
          <w:ilvl w:val="0"/>
          <w:numId w:val="3"/>
        </w:numPr>
        <w:autoSpaceDE w:val="0"/>
        <w:spacing w:before="0" w:after="0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Associations </w:t>
      </w:r>
    </w:p>
    <w:p w14:paraId="6D488929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12C2E6BA" w14:textId="77777777" w:rsidR="008A2752" w:rsidRDefault="00F640F3">
      <w:pPr>
        <w:autoSpaceDE w:val="0"/>
        <w:spacing w:line="240" w:lineRule="auto"/>
      </w:pPr>
      <w:r>
        <w:rPr>
          <w:rFonts w:cs="Calibri"/>
          <w:b/>
          <w:bCs/>
          <w:i/>
          <w:iCs/>
          <w:color w:val="000000"/>
          <w:sz w:val="23"/>
          <w:szCs w:val="23"/>
        </w:rPr>
        <w:t xml:space="preserve">Data Updates Requirement: </w:t>
      </w:r>
    </w:p>
    <w:p w14:paraId="5A1A38B9" w14:textId="77777777" w:rsidR="008A2752" w:rsidRDefault="00F640F3">
      <w:pPr>
        <w:pStyle w:val="ListParagraph"/>
        <w:numPr>
          <w:ilvl w:val="0"/>
          <w:numId w:val="4"/>
        </w:numPr>
        <w:autoSpaceDE w:val="0"/>
        <w:spacing w:before="0" w:after="181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Bank Corp needs the ability to </w:t>
      </w:r>
      <w:r>
        <w:rPr>
          <w:rFonts w:cs="Calibri"/>
          <w:color w:val="000000"/>
          <w:sz w:val="23"/>
          <w:szCs w:val="23"/>
        </w:rPr>
        <w:t xml:space="preserve">create a new Customer and Association (from the newly created customer to another customer) via a parameterised Stored Procedure. </w:t>
      </w:r>
    </w:p>
    <w:p w14:paraId="3AFEF22A" w14:textId="77777777" w:rsidR="008A2752" w:rsidRDefault="00F640F3">
      <w:pPr>
        <w:pStyle w:val="ListParagraph"/>
        <w:numPr>
          <w:ilvl w:val="0"/>
          <w:numId w:val="4"/>
        </w:numPr>
        <w:autoSpaceDE w:val="0"/>
        <w:spacing w:before="0" w:after="0" w:line="240" w:lineRule="auto"/>
        <w:ind w:left="1276"/>
        <w:textAlignment w:val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They want the ability to delete a customer and foreign key records associated with this Customer via a </w:t>
      </w:r>
      <w:r>
        <w:rPr>
          <w:rFonts w:cs="Calibri"/>
          <w:color w:val="000000"/>
          <w:sz w:val="23"/>
          <w:szCs w:val="23"/>
        </w:rPr>
        <w:t xml:space="preserve">parameterised Stored Procedure. </w:t>
      </w:r>
    </w:p>
    <w:p w14:paraId="619D10BE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619840E8" w14:textId="77777777" w:rsidR="008A2752" w:rsidRDefault="00F640F3">
      <w:pPr>
        <w:autoSpaceDE w:val="0"/>
        <w:spacing w:after="0" w:line="240" w:lineRule="auto"/>
      </w:pPr>
      <w:r>
        <w:rPr>
          <w:rFonts w:cs="Calibri"/>
          <w:b/>
          <w:bCs/>
          <w:i/>
          <w:iCs/>
          <w:color w:val="000000"/>
          <w:sz w:val="23"/>
          <w:szCs w:val="23"/>
        </w:rPr>
        <w:t xml:space="preserve">Reference Data Requirement: </w:t>
      </w:r>
    </w:p>
    <w:p w14:paraId="28FEF619" w14:textId="77777777" w:rsidR="008A2752" w:rsidRDefault="00F640F3">
      <w:pPr>
        <w:autoSpaceDE w:val="0"/>
        <w:spacing w:after="0" w:line="240" w:lineRule="auto"/>
      </w:pPr>
      <w:r>
        <w:rPr>
          <w:rFonts w:cs="Calibri"/>
          <w:color w:val="000000"/>
          <w:sz w:val="23"/>
          <w:szCs w:val="23"/>
        </w:rPr>
        <w:t xml:space="preserve">Accounts, Securities and Associations can be of several types. They do </w:t>
      </w:r>
      <w:r>
        <w:rPr>
          <w:rFonts w:cs="Calibri"/>
          <w:b/>
          <w:bCs/>
          <w:color w:val="000000"/>
          <w:sz w:val="23"/>
          <w:szCs w:val="23"/>
        </w:rPr>
        <w:t xml:space="preserve">not </w:t>
      </w:r>
      <w:r>
        <w:rPr>
          <w:rFonts w:cs="Calibri"/>
          <w:color w:val="000000"/>
          <w:sz w:val="23"/>
          <w:szCs w:val="23"/>
        </w:rPr>
        <w:t>want many tables to store each of these types. They want you to come up with a generic way to store all reference data</w:t>
      </w:r>
      <w:r>
        <w:rPr>
          <w:rFonts w:cs="Calibri"/>
          <w:color w:val="000000"/>
          <w:sz w:val="23"/>
          <w:szCs w:val="23"/>
        </w:rPr>
        <w:t xml:space="preserve"> in the database. </w:t>
      </w:r>
    </w:p>
    <w:p w14:paraId="5833F38C" w14:textId="77777777" w:rsidR="008A2752" w:rsidRDefault="008A2752">
      <w:pPr>
        <w:autoSpaceDE w:val="0"/>
        <w:spacing w:after="0" w:line="240" w:lineRule="auto"/>
        <w:rPr>
          <w:rFonts w:cs="Calibri"/>
          <w:b/>
          <w:bCs/>
          <w:i/>
          <w:iCs/>
          <w:color w:val="000000"/>
          <w:sz w:val="23"/>
          <w:szCs w:val="23"/>
        </w:rPr>
      </w:pPr>
    </w:p>
    <w:p w14:paraId="5C133339" w14:textId="77777777" w:rsidR="008A2752" w:rsidRDefault="00F640F3">
      <w:pPr>
        <w:autoSpaceDE w:val="0"/>
        <w:spacing w:after="0" w:line="240" w:lineRule="auto"/>
        <w:rPr>
          <w:rFonts w:cs="Calibri"/>
          <w:b/>
          <w:bCs/>
          <w:i/>
          <w:iCs/>
          <w:color w:val="000000"/>
          <w:sz w:val="23"/>
          <w:szCs w:val="23"/>
        </w:rPr>
      </w:pPr>
      <w:r>
        <w:rPr>
          <w:rFonts w:cs="Calibri"/>
          <w:b/>
          <w:bCs/>
          <w:i/>
          <w:iCs/>
          <w:color w:val="000000"/>
          <w:sz w:val="23"/>
          <w:szCs w:val="23"/>
        </w:rPr>
        <w:t>Management Information Reporting:</w:t>
      </w:r>
    </w:p>
    <w:p w14:paraId="67A10B17" w14:textId="77777777" w:rsidR="008A2752" w:rsidRDefault="00F640F3">
      <w:pPr>
        <w:autoSpaceDE w:val="0"/>
        <w:spacing w:after="0" w:line="240" w:lineRule="auto"/>
      </w:pPr>
      <w:r>
        <w:rPr>
          <w:rFonts w:cs="Calibri"/>
          <w:bCs/>
          <w:iCs/>
          <w:color w:val="000000"/>
          <w:sz w:val="23"/>
          <w:szCs w:val="23"/>
        </w:rPr>
        <w:t xml:space="preserve">A single view on all their clients and the touch points between them – an </w:t>
      </w:r>
      <w:r>
        <w:rPr>
          <w:rFonts w:cs="Calibri"/>
          <w:color w:val="000000"/>
          <w:sz w:val="23"/>
          <w:szCs w:val="23"/>
        </w:rPr>
        <w:t xml:space="preserve">SQL View which will return the association details between all clients (both sides of the relationship! </w:t>
      </w:r>
    </w:p>
    <w:p w14:paraId="28335516" w14:textId="77777777" w:rsidR="008A2752" w:rsidRDefault="008A2752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</w:p>
    <w:p w14:paraId="5453FDC4" w14:textId="77777777" w:rsidR="008A2752" w:rsidRDefault="00F640F3">
      <w:pPr>
        <w:autoSpaceDE w:val="0"/>
        <w:spacing w:after="0" w:line="240" w:lineRule="auto"/>
      </w:pPr>
      <w:r>
        <w:rPr>
          <w:rFonts w:cs="Calibri"/>
          <w:b/>
          <w:bCs/>
          <w:i/>
          <w:iCs/>
          <w:color w:val="000000"/>
          <w:sz w:val="23"/>
          <w:szCs w:val="23"/>
        </w:rPr>
        <w:t>Deleted Reference Data</w:t>
      </w:r>
      <w:r>
        <w:rPr>
          <w:rFonts w:cs="Calibri"/>
          <w:b/>
          <w:bCs/>
          <w:i/>
          <w:iCs/>
          <w:color w:val="000000"/>
          <w:sz w:val="23"/>
          <w:szCs w:val="23"/>
        </w:rPr>
        <w:t xml:space="preserve"> View </w:t>
      </w:r>
    </w:p>
    <w:p w14:paraId="353B1AB3" w14:textId="77777777" w:rsidR="008A2752" w:rsidRDefault="00F640F3">
      <w:pPr>
        <w:autoSpaceDE w:val="0"/>
        <w:spacing w:after="0" w:line="240" w:lineRule="auto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The company also want visibility of what Reference Data has been deleted. They want to be able to query a SQL View which shows all reference data which has been deleted. </w:t>
      </w:r>
    </w:p>
    <w:p w14:paraId="377C1E58" w14:textId="77777777" w:rsidR="008A2752" w:rsidRDefault="008A2752">
      <w:pPr>
        <w:rPr>
          <w:sz w:val="28"/>
          <w:szCs w:val="28"/>
        </w:rPr>
      </w:pPr>
    </w:p>
    <w:p w14:paraId="2FA4DD3A" w14:textId="77777777" w:rsidR="008A2752" w:rsidRDefault="008A2752">
      <w:pPr>
        <w:rPr>
          <w:sz w:val="52"/>
          <w:szCs w:val="52"/>
        </w:rPr>
      </w:pPr>
    </w:p>
    <w:p w14:paraId="62C7C9F1" w14:textId="77777777" w:rsidR="008A2752" w:rsidRDefault="008A2752">
      <w:pPr>
        <w:rPr>
          <w:sz w:val="52"/>
          <w:szCs w:val="52"/>
        </w:rPr>
      </w:pPr>
    </w:p>
    <w:p w14:paraId="259B1485" w14:textId="77777777" w:rsidR="008A2752" w:rsidRDefault="008A2752">
      <w:pPr>
        <w:rPr>
          <w:sz w:val="52"/>
          <w:szCs w:val="52"/>
        </w:rPr>
      </w:pPr>
    </w:p>
    <w:p w14:paraId="496EF05B" w14:textId="77777777" w:rsidR="008A2752" w:rsidRDefault="008A2752">
      <w:pPr>
        <w:rPr>
          <w:sz w:val="52"/>
          <w:szCs w:val="52"/>
        </w:rPr>
      </w:pPr>
    </w:p>
    <w:p w14:paraId="4007BC2F" w14:textId="77777777" w:rsidR="008A2752" w:rsidRDefault="008A2752">
      <w:pPr>
        <w:rPr>
          <w:sz w:val="52"/>
          <w:szCs w:val="52"/>
        </w:rPr>
      </w:pPr>
    </w:p>
    <w:p w14:paraId="03CB2AD9" w14:textId="77777777" w:rsidR="008A2752" w:rsidRDefault="008A2752">
      <w:pPr>
        <w:rPr>
          <w:sz w:val="52"/>
          <w:szCs w:val="52"/>
        </w:rPr>
      </w:pPr>
    </w:p>
    <w:p w14:paraId="24377D28" w14:textId="77777777" w:rsidR="008A2752" w:rsidRDefault="00F640F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PROJECT SOLUTION</w:t>
      </w:r>
    </w:p>
    <w:p w14:paraId="7FC93574" w14:textId="77777777" w:rsidR="008A2752" w:rsidRDefault="00F640F3">
      <w:pPr>
        <w:autoSpaceDE w:val="0"/>
        <w:spacing w:line="240" w:lineRule="auto"/>
      </w:pPr>
      <w:r>
        <w:rPr>
          <w:rFonts w:ascii="Arial" w:hAnsi="Arial" w:cs="Arial"/>
          <w:iCs/>
          <w:color w:val="000000"/>
          <w:sz w:val="28"/>
          <w:szCs w:val="28"/>
        </w:rPr>
        <w:t>Key Entities and Data Dictionary:</w:t>
      </w:r>
    </w:p>
    <w:p w14:paraId="65149FBF" w14:textId="77777777" w:rsidR="008A2752" w:rsidRDefault="00F640F3">
      <w:pPr>
        <w:pStyle w:val="BlockTitleParagraph"/>
        <w:rPr>
          <w:sz w:val="22"/>
          <w:szCs w:val="22"/>
        </w:rPr>
      </w:pPr>
      <w:bookmarkStart w:id="1" w:name="cFYRcFpDBcE9ueSsH7h1gz9FcPM="/>
      <w:bookmarkStart w:id="2" w:name="_Hlk11766708"/>
      <w:r>
        <w:rPr>
          <w:sz w:val="22"/>
          <w:szCs w:val="22"/>
        </w:rPr>
        <w:t>Databases (1)</w:t>
      </w:r>
      <w:bookmarkEnd w:id="1"/>
    </w:p>
    <w:p w14:paraId="63413EEC" w14:textId="77777777" w:rsidR="008A2752" w:rsidRDefault="00F640F3">
      <w:pPr>
        <w:numPr>
          <w:ilvl w:val="0"/>
          <w:numId w:val="5"/>
        </w:numPr>
        <w:spacing w:before="60" w:after="60" w:line="240" w:lineRule="auto"/>
      </w:pPr>
      <w:r>
        <w:rPr>
          <w:noProof/>
          <w:sz w:val="20"/>
          <w:szCs w:val="20"/>
        </w:rPr>
        <w:drawing>
          <wp:inline distT="0" distB="0" distL="0" distR="0" wp14:anchorId="7C2DF51A" wp14:editId="0A20D591">
            <wp:extent cx="152403" cy="152403"/>
            <wp:effectExtent l="0" t="0" r="0" b="0"/>
            <wp:docPr id="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3" cy="152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hyperlink r:id="rId8" w:history="1">
        <w:r>
          <w:rPr>
            <w:sz w:val="24"/>
            <w:szCs w:val="24"/>
          </w:rPr>
          <w:t>Project1</w:t>
        </w:r>
      </w:hyperlink>
    </w:p>
    <w:p w14:paraId="5917CA16" w14:textId="77777777" w:rsidR="008A2752" w:rsidRDefault="00F640F3">
      <w:pPr>
        <w:pStyle w:val="BlockTitleParagraph"/>
        <w:rPr>
          <w:sz w:val="22"/>
          <w:szCs w:val="22"/>
        </w:rPr>
      </w:pPr>
      <w:bookmarkStart w:id="3" w:name="/nfV+GYWlCEYe924AEsMjU/BfCU="/>
      <w:r>
        <w:rPr>
          <w:sz w:val="22"/>
          <w:szCs w:val="22"/>
        </w:rPr>
        <w:t>Server Properties</w:t>
      </w:r>
      <w:bookmarkEnd w:id="3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1"/>
        <w:gridCol w:w="7095"/>
      </w:tblGrid>
      <w:tr w:rsidR="008A2752" w14:paraId="6AB01955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08C7B" w14:textId="77777777" w:rsidR="008A2752" w:rsidRDefault="00F640F3">
            <w:pPr>
              <w:keepNext/>
              <w:spacing w:after="0"/>
            </w:pPr>
            <w:r>
              <w:rPr>
                <w:rStyle w:val="Table-Header"/>
                <w:sz w:val="22"/>
              </w:rPr>
              <w:t>Property</w:t>
            </w:r>
          </w:p>
        </w:tc>
        <w:tc>
          <w:tcPr>
            <w:tcW w:w="709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A0009" w14:textId="77777777" w:rsidR="008A2752" w:rsidRDefault="00F640F3">
            <w:pPr>
              <w:keepNext/>
              <w:spacing w:after="0"/>
            </w:pPr>
            <w:r>
              <w:rPr>
                <w:rStyle w:val="Table-Header"/>
                <w:sz w:val="22"/>
              </w:rPr>
              <w:t>Value</w:t>
            </w:r>
          </w:p>
        </w:tc>
      </w:tr>
      <w:tr w:rsidR="008A2752" w14:paraId="344B63AE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8C2D6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Product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74B95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Microsoft SQL Server</w:t>
            </w:r>
          </w:p>
        </w:tc>
      </w:tr>
      <w:tr w:rsidR="008A2752" w14:paraId="3F71C18E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D34E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Version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6254C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12.0.2269.0</w:t>
            </w:r>
          </w:p>
        </w:tc>
      </w:tr>
      <w:tr w:rsidR="008A2752" w14:paraId="597C5F8D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427A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Language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E649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English (United States)</w:t>
            </w:r>
          </w:p>
        </w:tc>
      </w:tr>
      <w:tr w:rsidR="008A2752" w14:paraId="1B14E8DD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A86AE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Platform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8E9C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NT x64</w:t>
            </w:r>
          </w:p>
        </w:tc>
      </w:tr>
      <w:tr w:rsidR="008A2752" w14:paraId="5056780F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6393C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Edition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6933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Express Edition (64-bit)</w:t>
            </w:r>
          </w:p>
        </w:tc>
      </w:tr>
      <w:tr w:rsidR="008A2752" w14:paraId="33ACC73D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A993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Processors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22E1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4</w:t>
            </w:r>
          </w:p>
        </w:tc>
      </w:tr>
      <w:tr w:rsidR="008A2752" w14:paraId="4C018326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43D2A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OS Version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2B1B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 xml:space="preserve">6.3 </w:t>
            </w:r>
            <w:r>
              <w:rPr>
                <w:rStyle w:val="Table-Default"/>
                <w:sz w:val="22"/>
              </w:rPr>
              <w:t>(17134)</w:t>
            </w:r>
          </w:p>
        </w:tc>
      </w:tr>
      <w:tr w:rsidR="008A2752" w14:paraId="5CB23EDC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1288F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Physical Memory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DFB66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6019</w:t>
            </w:r>
          </w:p>
        </w:tc>
      </w:tr>
      <w:tr w:rsidR="008A2752" w14:paraId="6BAB2991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270B6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Is Clustered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ADA72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False</w:t>
            </w:r>
          </w:p>
        </w:tc>
      </w:tr>
      <w:tr w:rsidR="008A2752" w14:paraId="61B92407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69E15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Root Directory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4F97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c:\Program Files\Microsoft SQL Server\MSSQL12.SQLEXPRESS\MSSQL</w:t>
            </w:r>
          </w:p>
        </w:tc>
      </w:tr>
      <w:tr w:rsidR="008A2752" w14:paraId="42BFC5EC" w14:textId="77777777">
        <w:tblPrEx>
          <w:tblCellMar>
            <w:top w:w="0" w:type="dxa"/>
            <w:bottom w:w="0" w:type="dxa"/>
          </w:tblCellMar>
        </w:tblPrEx>
        <w:tc>
          <w:tcPr>
            <w:tcW w:w="1921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80806" w14:textId="77777777" w:rsidR="008A2752" w:rsidRDefault="00F640F3">
            <w:pPr>
              <w:spacing w:after="0"/>
            </w:pPr>
            <w:r>
              <w:rPr>
                <w:rStyle w:val="Table-Default"/>
                <w:sz w:val="22"/>
              </w:rPr>
              <w:t>Collation</w:t>
            </w:r>
          </w:p>
        </w:tc>
        <w:tc>
          <w:tcPr>
            <w:tcW w:w="709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7BBC" w14:textId="77777777" w:rsidR="008A2752" w:rsidRDefault="00F640F3">
            <w:pPr>
              <w:spacing w:after="0"/>
            </w:pPr>
            <w:r>
              <w:rPr>
                <w:rStyle w:val="Table-Default"/>
                <w:sz w:val="22"/>
              </w:rPr>
              <w:t>Latin1_</w:t>
            </w:r>
            <w:r>
              <w:rPr>
                <w:rStyle w:val="Table-Default"/>
                <w:sz w:val="22"/>
              </w:rPr>
              <w:softHyphen/>
              <w:t>General_</w:t>
            </w:r>
            <w:r>
              <w:rPr>
                <w:rStyle w:val="Table-Default"/>
                <w:sz w:val="22"/>
              </w:rPr>
              <w:softHyphen/>
              <w:t>CI_</w:t>
            </w:r>
            <w:r>
              <w:rPr>
                <w:rStyle w:val="Table-Default"/>
                <w:sz w:val="22"/>
              </w:rPr>
              <w:softHyphen/>
              <w:t>AS</w:t>
            </w:r>
          </w:p>
        </w:tc>
      </w:tr>
    </w:tbl>
    <w:p w14:paraId="5218B46B" w14:textId="77777777" w:rsidR="008A2752" w:rsidRDefault="008A2752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3C0E4AB4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43DE" w14:textId="77777777" w:rsidR="008A2752" w:rsidRDefault="00F640F3">
            <w:pPr>
              <w:pStyle w:val="Heading4"/>
              <w:spacing w:after="240"/>
            </w:pPr>
            <w:bookmarkStart w:id="4" w:name="_Toc256000003"/>
            <w:bookmarkStart w:id="5" w:name="NIB8+1qdG5XrKmfZBwMKpHgdoXU="/>
            <w:r>
              <w:rPr>
                <w:b/>
                <w:bCs/>
                <w:noProof/>
              </w:rPr>
              <w:drawing>
                <wp:inline distT="0" distB="0" distL="0" distR="0" wp14:anchorId="28ADDD8A" wp14:editId="3118C403">
                  <wp:extent cx="152403" cy="152403"/>
                  <wp:effectExtent l="0" t="0" r="0" b="0"/>
                  <wp:docPr id="2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Project1 Database</w:t>
            </w:r>
            <w:bookmarkEnd w:id="4"/>
            <w:bookmarkEnd w:id="5"/>
          </w:p>
        </w:tc>
      </w:tr>
    </w:tbl>
    <w:p w14:paraId="0B54B7EE" w14:textId="77777777" w:rsidR="008A2752" w:rsidRDefault="00F640F3">
      <w:pPr>
        <w:keepNext/>
      </w:pPr>
      <w:bookmarkStart w:id="6" w:name="BlsdryR0yeUJfEt5BL0AkKEssfU="/>
      <w:r>
        <w:rPr>
          <w:rStyle w:val="Table-Header"/>
          <w:sz w:val="22"/>
        </w:rPr>
        <w:t>Database Properties</w:t>
      </w:r>
      <w:bookmarkEnd w:id="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88"/>
        <w:gridCol w:w="3228"/>
      </w:tblGrid>
      <w:tr w:rsidR="008A2752" w14:paraId="56C7250D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0E573" w14:textId="77777777" w:rsidR="008A2752" w:rsidRDefault="00F640F3">
            <w:pPr>
              <w:keepNext/>
              <w:spacing w:after="0"/>
            </w:pPr>
            <w:r>
              <w:rPr>
                <w:rStyle w:val="Table-Header"/>
                <w:sz w:val="22"/>
              </w:rPr>
              <w:t>Property</w:t>
            </w:r>
          </w:p>
        </w:tc>
        <w:tc>
          <w:tcPr>
            <w:tcW w:w="322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0F4B44" w14:textId="77777777" w:rsidR="008A2752" w:rsidRDefault="00F640F3">
            <w:pPr>
              <w:keepNext/>
              <w:spacing w:after="0"/>
            </w:pPr>
            <w:r>
              <w:rPr>
                <w:rStyle w:val="Table-Header"/>
                <w:sz w:val="22"/>
              </w:rPr>
              <w:t>Value</w:t>
            </w:r>
          </w:p>
        </w:tc>
      </w:tr>
      <w:tr w:rsidR="008A2752" w14:paraId="14EAB092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4A27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SQL Server Version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7941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SQL Server 2014</w:t>
            </w:r>
          </w:p>
        </w:tc>
      </w:tr>
      <w:tr w:rsidR="008A2752" w14:paraId="65C79B99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917B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Compatibility Level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DD741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SQL Server 2014</w:t>
            </w:r>
          </w:p>
        </w:tc>
      </w:tr>
      <w:tr w:rsidR="008A2752" w14:paraId="6E2ECA05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2542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Last backup time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254D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-</w:t>
            </w:r>
          </w:p>
        </w:tc>
      </w:tr>
      <w:tr w:rsidR="008A2752" w14:paraId="5FE28634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13DC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Last log backup time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BA415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-</w:t>
            </w:r>
          </w:p>
        </w:tc>
      </w:tr>
      <w:tr w:rsidR="008A2752" w14:paraId="1CF4690F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36B29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Creation date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B773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 xml:space="preserve">Jun 14 2019 </w:t>
            </w:r>
          </w:p>
        </w:tc>
      </w:tr>
      <w:tr w:rsidR="008A2752" w14:paraId="44C413A0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F135A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Users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58A9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4</w:t>
            </w:r>
          </w:p>
        </w:tc>
      </w:tr>
      <w:tr w:rsidR="008A2752" w14:paraId="647F361F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EDD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 xml:space="preserve">Database </w:t>
            </w:r>
            <w:r>
              <w:rPr>
                <w:rStyle w:val="Table-Default"/>
                <w:sz w:val="22"/>
              </w:rPr>
              <w:t>Encryption Enabled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E0AD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</w:tr>
      <w:tr w:rsidR="008A2752" w14:paraId="6D5B06E1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C24F7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Database Encryption Algorithm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3128A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None</w:t>
            </w:r>
          </w:p>
        </w:tc>
      </w:tr>
      <w:tr w:rsidR="008A2752" w14:paraId="33217F32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E245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Database size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46B5" w14:textId="77777777" w:rsidR="008A2752" w:rsidRDefault="00F640F3">
            <w:pPr>
              <w:keepNext/>
              <w:spacing w:after="0"/>
            </w:pPr>
            <w:r>
              <w:rPr>
                <w:rStyle w:val="Table-Default"/>
                <w:sz w:val="22"/>
              </w:rPr>
              <w:t>7.00 MB</w:t>
            </w:r>
          </w:p>
        </w:tc>
      </w:tr>
      <w:tr w:rsidR="008A2752" w14:paraId="5C7E8538" w14:textId="77777777">
        <w:tblPrEx>
          <w:tblCellMar>
            <w:top w:w="0" w:type="dxa"/>
            <w:bottom w:w="0" w:type="dxa"/>
          </w:tblCellMar>
        </w:tblPrEx>
        <w:tc>
          <w:tcPr>
            <w:tcW w:w="5788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97B4E" w14:textId="77777777" w:rsidR="008A2752" w:rsidRDefault="00F640F3">
            <w:pPr>
              <w:spacing w:after="0"/>
            </w:pPr>
            <w:r>
              <w:rPr>
                <w:rStyle w:val="Table-Default"/>
                <w:sz w:val="22"/>
              </w:rPr>
              <w:t>Unallocated space</w:t>
            </w:r>
          </w:p>
        </w:tc>
        <w:tc>
          <w:tcPr>
            <w:tcW w:w="322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2685" w14:textId="77777777" w:rsidR="008A2752" w:rsidRDefault="00F640F3">
            <w:pPr>
              <w:spacing w:after="0"/>
            </w:pPr>
            <w:r>
              <w:rPr>
                <w:rStyle w:val="Table-Default"/>
                <w:sz w:val="22"/>
              </w:rPr>
              <w:t>2.38 MB</w:t>
            </w:r>
          </w:p>
        </w:tc>
      </w:tr>
    </w:tbl>
    <w:p w14:paraId="7CC9AB6D" w14:textId="77777777" w:rsidR="008A2752" w:rsidRDefault="008A2752">
      <w:pPr>
        <w:spacing w:line="360" w:lineRule="auto"/>
        <w:sectPr w:rsidR="008A2752"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438E9CA2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7EFD" w14:textId="77777777" w:rsidR="008A2752" w:rsidRDefault="00F640F3">
            <w:pPr>
              <w:pStyle w:val="Heading4"/>
              <w:spacing w:after="240"/>
            </w:pPr>
            <w:bookmarkStart w:id="7" w:name="_Toc256000004"/>
            <w:bookmarkStart w:id="8" w:name="7fRB5dB29m8erFGoXdjxtvuktXM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1E246881" wp14:editId="75C9E64A">
                  <wp:extent cx="152403" cy="152403"/>
                  <wp:effectExtent l="0" t="0" r="0" b="0"/>
                  <wp:docPr id="3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 w:val="0"/>
                <w:iCs w:val="0"/>
              </w:rPr>
              <w:t xml:space="preserve"> </w:t>
            </w:r>
            <w:r>
              <w:rPr>
                <w:b/>
                <w:bCs/>
              </w:rPr>
              <w:t>Tables</w:t>
            </w:r>
            <w:bookmarkEnd w:id="7"/>
            <w:bookmarkEnd w:id="8"/>
          </w:p>
        </w:tc>
      </w:tr>
    </w:tbl>
    <w:p w14:paraId="511BBBD5" w14:textId="77777777" w:rsidR="008A2752" w:rsidRDefault="00F640F3">
      <w:pPr>
        <w:pStyle w:val="BlockTitleParagraph"/>
        <w:rPr>
          <w:sz w:val="22"/>
          <w:szCs w:val="22"/>
        </w:rPr>
      </w:pPr>
      <w:bookmarkStart w:id="9" w:name="KzQ4WXA/A40ddZ7IIQ39GIkhhd8="/>
      <w:r>
        <w:rPr>
          <w:sz w:val="22"/>
          <w:szCs w:val="22"/>
        </w:rPr>
        <w:t>Objects</w:t>
      </w:r>
      <w:bookmarkEnd w:id="9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4BF2DF72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1B11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</w:tr>
      <w:tr w:rsidR="008A2752" w14:paraId="3AA4582E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056F" w14:textId="77777777" w:rsidR="008A2752" w:rsidRDefault="00F640F3">
            <w:pPr>
              <w:keepNext/>
              <w:spacing w:after="0"/>
            </w:pPr>
            <w:hyperlink r:id="rId11" w:history="1">
              <w:r>
                <w:rPr>
                  <w:rStyle w:val="Table-Default"/>
                  <w:sz w:val="22"/>
                </w:rPr>
                <w:t>dbo.Accounts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>Customers Accounts</w:t>
            </w:r>
          </w:p>
        </w:tc>
      </w:tr>
      <w:tr w:rsidR="008A2752" w14:paraId="6491F2C7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7A2EB" w14:textId="77777777" w:rsidR="008A2752" w:rsidRDefault="00F640F3">
            <w:pPr>
              <w:keepNext/>
              <w:spacing w:after="0"/>
            </w:pPr>
            <w:hyperlink r:id="rId12" w:history="1">
              <w:r>
                <w:rPr>
                  <w:rStyle w:val="Table-Default"/>
                  <w:sz w:val="22"/>
                </w:rPr>
                <w:t>dbo.Associations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>Customers Associations</w:t>
            </w:r>
          </w:p>
        </w:tc>
      </w:tr>
      <w:tr w:rsidR="008A2752" w14:paraId="141EDF3B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9B3A" w14:textId="77777777" w:rsidR="008A2752" w:rsidRDefault="00F640F3">
            <w:pPr>
              <w:keepNext/>
              <w:spacing w:after="0"/>
            </w:pPr>
            <w:hyperlink r:id="rId13" w:history="1">
              <w:r>
                <w:rPr>
                  <w:rStyle w:val="Table-Default"/>
                  <w:sz w:val="22"/>
                </w:rPr>
                <w:t>dbo.Clients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>All Clients</w:t>
            </w:r>
          </w:p>
        </w:tc>
      </w:tr>
      <w:tr w:rsidR="008A2752" w14:paraId="204D080E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A821" w14:textId="77777777" w:rsidR="008A2752" w:rsidRDefault="00F640F3">
            <w:pPr>
              <w:keepNext/>
              <w:spacing w:after="0"/>
            </w:pPr>
            <w:hyperlink r:id="rId14" w:history="1">
              <w:r>
                <w:rPr>
                  <w:rStyle w:val="Table-Default"/>
                  <w:sz w:val="22"/>
                </w:rPr>
                <w:t>dbo.Reference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 xml:space="preserve">A Reference table for all types </w:t>
            </w:r>
            <w:r>
              <w:rPr>
                <w:rStyle w:val="DescriptionInTable"/>
                <w:sz w:val="22"/>
              </w:rPr>
              <w:t>like public, corporate, surveyor, cash,...</w:t>
            </w:r>
          </w:p>
        </w:tc>
      </w:tr>
      <w:tr w:rsidR="008A2752" w14:paraId="576CB01E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C38C" w14:textId="77777777" w:rsidR="008A2752" w:rsidRDefault="00F640F3">
            <w:pPr>
              <w:keepNext/>
              <w:spacing w:after="0"/>
            </w:pPr>
            <w:hyperlink r:id="rId15" w:history="1">
              <w:r>
                <w:rPr>
                  <w:rStyle w:val="Table-Default"/>
                  <w:sz w:val="22"/>
                </w:rPr>
                <w:t>dbo.Reference</w:t>
              </w:r>
              <w:r>
                <w:rPr>
                  <w:rStyle w:val="Table-Default"/>
                  <w:sz w:val="22"/>
                </w:rPr>
                <w:softHyphen/>
                <w:t>Deleted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>All deleted records from Reference table</w:t>
            </w:r>
          </w:p>
        </w:tc>
      </w:tr>
      <w:tr w:rsidR="008A2752" w14:paraId="38B1EAF7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D5C11" w14:textId="77777777" w:rsidR="008A2752" w:rsidRDefault="00F640F3">
            <w:pPr>
              <w:spacing w:after="0"/>
            </w:pPr>
            <w:hyperlink r:id="rId16" w:history="1">
              <w:r>
                <w:rPr>
                  <w:rStyle w:val="Table-Default"/>
                  <w:sz w:val="22"/>
                </w:rPr>
                <w:t>dbo.Securities</w:t>
              </w:r>
            </w:hyperlink>
            <w:r>
              <w:rPr>
                <w:rStyle w:val="DescriptionInTable"/>
                <w:sz w:val="22"/>
              </w:rPr>
              <w:br/>
            </w:r>
            <w:r>
              <w:rPr>
                <w:rStyle w:val="DescriptionInTable"/>
                <w:sz w:val="22"/>
              </w:rPr>
              <w:t>Securities table</w:t>
            </w:r>
          </w:p>
        </w:tc>
      </w:tr>
    </w:tbl>
    <w:p w14:paraId="1C8FEA10" w14:textId="77777777" w:rsidR="008A2752" w:rsidRDefault="008A2752"/>
    <w:p w14:paraId="5813239B" w14:textId="77777777" w:rsidR="008A2752" w:rsidRDefault="008A2752">
      <w:pPr>
        <w:sectPr w:rsidR="008A2752">
          <w:headerReference w:type="default" r:id="rId1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36B885D7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9C932" w14:textId="77777777" w:rsidR="008A2752" w:rsidRDefault="00F640F3">
            <w:pPr>
              <w:pStyle w:val="Heading4"/>
              <w:spacing w:after="240"/>
            </w:pPr>
            <w:bookmarkStart w:id="10" w:name="_Toc256000005"/>
            <w:bookmarkStart w:id="11" w:name="L+lUmbt4+xb81MeRgd9IvbyshoE="/>
            <w:r>
              <w:rPr>
                <w:i w:val="0"/>
                <w:noProof/>
                <w:color w:val="808080"/>
                <w:sz w:val="16"/>
              </w:rPr>
              <w:lastRenderedPageBreak/>
              <w:drawing>
                <wp:inline distT="0" distB="0" distL="0" distR="0" wp14:anchorId="5D94A562" wp14:editId="2A998E39">
                  <wp:extent cx="152403" cy="152403"/>
                  <wp:effectExtent l="0" t="0" r="0" b="0"/>
                  <wp:docPr id="4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  <w:bCs/>
              </w:rPr>
              <w:t>[dbo].[Accounts]</w:t>
            </w:r>
            <w:bookmarkEnd w:id="10"/>
            <w:bookmarkEnd w:id="11"/>
          </w:p>
        </w:tc>
      </w:tr>
    </w:tbl>
    <w:p w14:paraId="5FF35A8D" w14:textId="77777777" w:rsidR="008A2752" w:rsidRDefault="00F640F3">
      <w:pPr>
        <w:pStyle w:val="BlockTitleParagraph"/>
      </w:pPr>
      <w:bookmarkStart w:id="12" w:name="d1t5xNBoxQOS756L5Q7miCfmvqc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12"/>
    </w:p>
    <w:p w14:paraId="15E5BE13" w14:textId="77777777" w:rsidR="008A2752" w:rsidRDefault="00F640F3">
      <w:r>
        <w:t>Customers Accounts</w:t>
      </w:r>
    </w:p>
    <w:p w14:paraId="29B99321" w14:textId="77777777" w:rsidR="008A2752" w:rsidRDefault="00F640F3">
      <w:pPr>
        <w:pStyle w:val="BlockTitleParagraph"/>
        <w:rPr>
          <w:sz w:val="22"/>
          <w:szCs w:val="22"/>
        </w:rPr>
      </w:pPr>
      <w:bookmarkStart w:id="13" w:name="Txkz++0Uu/WAG2tA3klEp6WHOxg="/>
      <w:r>
        <w:rPr>
          <w:sz w:val="22"/>
          <w:szCs w:val="22"/>
        </w:rPr>
        <w:t>Columns</w:t>
      </w:r>
      <w:bookmarkEnd w:id="13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1339"/>
        <w:gridCol w:w="1439"/>
        <w:gridCol w:w="1948"/>
        <w:gridCol w:w="1236"/>
        <w:gridCol w:w="933"/>
        <w:gridCol w:w="1569"/>
      </w:tblGrid>
      <w:tr w:rsidR="008A2752" w14:paraId="58E7F59C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E239E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33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B93AF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7018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194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2409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23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9451F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93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8852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  <w:tc>
          <w:tcPr>
            <w:tcW w:w="156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B8497D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Default</w:t>
            </w:r>
          </w:p>
        </w:tc>
      </w:tr>
      <w:tr w:rsidR="008A2752" w14:paraId="04F6539D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3A29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5FF1F094" wp14:editId="5FA74FBB">
                  <wp:extent cx="152403" cy="152403"/>
                  <wp:effectExtent l="0" t="0" r="0" b="0"/>
                  <wp:docPr id="5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2249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Account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8BB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6198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7501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E8CF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2C542" w14:textId="77777777" w:rsidR="008A2752" w:rsidRDefault="008A2752">
            <w:pPr>
              <w:keepNext/>
            </w:pPr>
          </w:p>
        </w:tc>
      </w:tr>
      <w:tr w:rsidR="008A2752" w14:paraId="74BB7AD5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7151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30AA9D57" wp14:editId="1C62D55E">
                  <wp:extent cx="152403" cy="152403"/>
                  <wp:effectExtent l="0" t="0" r="0" b="0"/>
                  <wp:docPr id="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234F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Acc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1AB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975D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98C66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BE4BF" w14:textId="77777777" w:rsidR="008A2752" w:rsidRDefault="008A2752">
            <w:pPr>
              <w:keepNext/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35FF" w14:textId="77777777" w:rsidR="008A2752" w:rsidRDefault="008A2752">
            <w:pPr>
              <w:keepNext/>
            </w:pPr>
          </w:p>
        </w:tc>
      </w:tr>
      <w:tr w:rsidR="008A2752" w14:paraId="4C78BF80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3FAE" w14:textId="77777777" w:rsidR="008A2752" w:rsidRDefault="008A2752">
            <w:pPr>
              <w:keepNext/>
            </w:pP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B4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Balance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5CA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decimal(18,2)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071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9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66E0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8CB3" w14:textId="77777777" w:rsidR="008A2752" w:rsidRDefault="008A2752">
            <w:pPr>
              <w:keepNext/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631B" w14:textId="77777777" w:rsidR="008A2752" w:rsidRDefault="008A2752">
            <w:pPr>
              <w:keepNext/>
            </w:pPr>
          </w:p>
        </w:tc>
      </w:tr>
      <w:tr w:rsidR="008A2752" w14:paraId="4AC66978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7049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6A04AEC" wp14:editId="1E66F60F">
                  <wp:extent cx="152403" cy="152403"/>
                  <wp:effectExtent l="0" t="0" r="0" b="0"/>
                  <wp:docPr id="7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B71B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5BF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F9AF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A7815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D7860" w14:textId="77777777" w:rsidR="008A2752" w:rsidRDefault="008A2752">
            <w:pPr>
              <w:keepNext/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BDF0" w14:textId="77777777" w:rsidR="008A2752" w:rsidRDefault="008A2752">
            <w:pPr>
              <w:keepNext/>
            </w:pPr>
          </w:p>
        </w:tc>
      </w:tr>
      <w:tr w:rsidR="008A2752" w14:paraId="29100995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8ECCC" w14:textId="77777777" w:rsidR="008A2752" w:rsidRDefault="008A2752">
            <w:pPr>
              <w:keepNext/>
            </w:pP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11D89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Is</w:t>
            </w:r>
            <w:r>
              <w:rPr>
                <w:rStyle w:val="Table-Default"/>
                <w:sz w:val="22"/>
              </w:rPr>
              <w:softHyphen/>
              <w:t>Active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8E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bit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CD2DE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4F2A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C0CB" w14:textId="77777777" w:rsidR="008A2752" w:rsidRDefault="008A2752">
            <w:pPr>
              <w:keepNext/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10F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((1))</w:t>
            </w:r>
          </w:p>
        </w:tc>
      </w:tr>
      <w:tr w:rsidR="008A2752" w14:paraId="3B4740C3" w14:textId="77777777">
        <w:tblPrEx>
          <w:tblCellMar>
            <w:top w:w="0" w:type="dxa"/>
            <w:bottom w:w="0" w:type="dxa"/>
          </w:tblCellMar>
        </w:tblPrEx>
        <w:tc>
          <w:tcPr>
            <w:tcW w:w="552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C6CE6" w14:textId="77777777" w:rsidR="008A2752" w:rsidRDefault="008A2752"/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903D" w14:textId="77777777" w:rsidR="008A2752" w:rsidRDefault="00F640F3">
            <w:r>
              <w:rPr>
                <w:rStyle w:val="Table-Default"/>
                <w:sz w:val="22"/>
              </w:rPr>
              <w:t>Date</w:t>
            </w:r>
            <w:r>
              <w:rPr>
                <w:rStyle w:val="Table-Default"/>
                <w:sz w:val="22"/>
              </w:rPr>
              <w:softHyphen/>
              <w:t>Created</w:t>
            </w:r>
          </w:p>
        </w:tc>
        <w:tc>
          <w:tcPr>
            <w:tcW w:w="143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6874" w14:textId="77777777" w:rsidR="008A2752" w:rsidRDefault="00F640F3">
            <w:r>
              <w:rPr>
                <w:rStyle w:val="Table-Default"/>
                <w:sz w:val="22"/>
              </w:rPr>
              <w:t>datetime2(0)</w:t>
            </w:r>
          </w:p>
        </w:tc>
        <w:tc>
          <w:tcPr>
            <w:tcW w:w="194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DA04" w14:textId="77777777" w:rsidR="008A2752" w:rsidRDefault="00F640F3">
            <w:r>
              <w:rPr>
                <w:rStyle w:val="Table-Default"/>
                <w:sz w:val="22"/>
              </w:rPr>
              <w:t>6</w:t>
            </w:r>
          </w:p>
        </w:tc>
        <w:tc>
          <w:tcPr>
            <w:tcW w:w="123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CE47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93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55953" w14:textId="77777777" w:rsidR="008A2752" w:rsidRDefault="008A2752"/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0B5B2" w14:textId="77777777" w:rsidR="008A2752" w:rsidRDefault="00F640F3">
            <w:r>
              <w:rPr>
                <w:rStyle w:val="Table-Default"/>
                <w:sz w:val="22"/>
              </w:rPr>
              <w:t>(sysdatetime())</w:t>
            </w:r>
          </w:p>
        </w:tc>
      </w:tr>
    </w:tbl>
    <w:p w14:paraId="378C3D2D" w14:textId="77777777" w:rsidR="008A2752" w:rsidRDefault="00F640F3">
      <w:pPr>
        <w:pStyle w:val="BlockTitleParagraph"/>
      </w:pPr>
      <w:bookmarkStart w:id="14" w:name="um5CYEUoIjv39MW/4iuqaOuevMc="/>
      <w:r>
        <w:rPr>
          <w:sz w:val="22"/>
          <w:szCs w:val="22"/>
        </w:rPr>
        <w:t>Indexes</w:t>
      </w:r>
      <w:bookmarkEnd w:id="1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2951"/>
        <w:gridCol w:w="2992"/>
        <w:gridCol w:w="1888"/>
      </w:tblGrid>
      <w:tr w:rsidR="008A2752" w14:paraId="0C9B5172" w14:textId="77777777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3B40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295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ED36E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299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EDECE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18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65DD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51ADF6A2" w14:textId="77777777">
        <w:tblPrEx>
          <w:tblCellMar>
            <w:top w:w="0" w:type="dxa"/>
            <w:bottom w:w="0" w:type="dxa"/>
          </w:tblCellMar>
        </w:tblPrEx>
        <w:tc>
          <w:tcPr>
            <w:tcW w:w="1185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4B2B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6EFA6B5F" wp14:editId="17F6181F">
                  <wp:extent cx="152403" cy="152403"/>
                  <wp:effectExtent l="0" t="0" r="0" b="0"/>
                  <wp:docPr id="8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098C5" w14:textId="77777777" w:rsidR="008A2752" w:rsidRDefault="00F640F3"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Accounts</w:t>
            </w:r>
          </w:p>
        </w:tc>
        <w:tc>
          <w:tcPr>
            <w:tcW w:w="2992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A9D7" w14:textId="77777777" w:rsidR="008A2752" w:rsidRDefault="00F640F3">
            <w:r>
              <w:rPr>
                <w:rStyle w:val="Table-Default"/>
                <w:sz w:val="22"/>
              </w:rPr>
              <w:t>Account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D62A3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19DB8297" w14:textId="77777777" w:rsidR="008A2752" w:rsidRDefault="00F640F3">
      <w:pPr>
        <w:pStyle w:val="BlockTitleParagraph"/>
      </w:pPr>
      <w:bookmarkStart w:id="15" w:name="eLtPv1P245yn8DZQOwKcaJ4NjPk="/>
      <w:r>
        <w:rPr>
          <w:sz w:val="22"/>
          <w:szCs w:val="22"/>
        </w:rPr>
        <w:t>Foreign Keys</w:t>
      </w:r>
      <w:bookmarkEnd w:id="15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0"/>
        <w:gridCol w:w="5356"/>
      </w:tblGrid>
      <w:tr w:rsidR="008A2752" w14:paraId="35D4479A" w14:textId="77777777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2D974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535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10352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Columns</w:t>
            </w:r>
          </w:p>
        </w:tc>
      </w:tr>
      <w:tr w:rsidR="008A2752" w14:paraId="675E3F8F" w14:textId="77777777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B36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Accounts_</w:t>
            </w:r>
            <w:r>
              <w:rPr>
                <w:rStyle w:val="Table-Default"/>
                <w:sz w:val="22"/>
              </w:rPr>
              <w:softHyphen/>
              <w:t>Clients</w:t>
            </w:r>
          </w:p>
        </w:tc>
        <w:tc>
          <w:tcPr>
            <w:tcW w:w="53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DD20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20" w:history="1">
              <w:r>
                <w:rPr>
                  <w:rStyle w:val="Table-Default"/>
                  <w:sz w:val="22"/>
                </w:rPr>
                <w:t>[dbo].[Clients].[Client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  <w:tr w:rsidR="008A2752" w14:paraId="4984D1D3" w14:textId="77777777">
        <w:tblPrEx>
          <w:tblCellMar>
            <w:top w:w="0" w:type="dxa"/>
            <w:bottom w:w="0" w:type="dxa"/>
          </w:tblCellMar>
        </w:tblPrEx>
        <w:tc>
          <w:tcPr>
            <w:tcW w:w="3660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50EE" w14:textId="77777777" w:rsidR="008A2752" w:rsidRDefault="00F640F3"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Accounts_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535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2773A" w14:textId="77777777" w:rsidR="008A2752" w:rsidRDefault="00F640F3">
            <w:r>
              <w:rPr>
                <w:rStyle w:val="Table-Default"/>
                <w:sz w:val="22"/>
              </w:rPr>
              <w:t>Acc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21" w:history="1">
              <w:r>
                <w:rPr>
                  <w:rStyle w:val="Table-Default"/>
                  <w:sz w:val="22"/>
                </w:rPr>
                <w:t>[dbo].[Reference].[Ref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</w:tbl>
    <w:p w14:paraId="077258C2" w14:textId="77777777" w:rsidR="008A2752" w:rsidRDefault="008A2752">
      <w:pPr>
        <w:sectPr w:rsidR="008A2752">
          <w:headerReference w:type="default" r:id="rId2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17D3F165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BA6E" w14:textId="77777777" w:rsidR="008A2752" w:rsidRDefault="00F640F3">
            <w:pPr>
              <w:pStyle w:val="Heading6"/>
              <w:spacing w:after="240"/>
            </w:pPr>
            <w:bookmarkStart w:id="16" w:name="_Toc256000006"/>
            <w:bookmarkStart w:id="17" w:name="4eucx0WCSHNlHKA/cejZrruq6Cs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5708136F" wp14:editId="6BDE6FAD">
                  <wp:extent cx="152403" cy="152403"/>
                  <wp:effectExtent l="0" t="0" r="0" b="0"/>
                  <wp:docPr id="9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  <w:bCs/>
                <w:i/>
                <w:iCs/>
                <w:color w:val="365F91"/>
              </w:rPr>
              <w:t>[dbo].[Associations]</w:t>
            </w:r>
            <w:bookmarkEnd w:id="16"/>
            <w:bookmarkEnd w:id="17"/>
          </w:p>
        </w:tc>
      </w:tr>
    </w:tbl>
    <w:p w14:paraId="38E06497" w14:textId="77777777" w:rsidR="008A2752" w:rsidRDefault="008A2752">
      <w:pPr>
        <w:keepNext/>
      </w:pPr>
    </w:p>
    <w:p w14:paraId="137FD7D7" w14:textId="77777777" w:rsidR="008A2752" w:rsidRDefault="00F640F3">
      <w:pPr>
        <w:pStyle w:val="BlockTitleParagraph"/>
      </w:pPr>
      <w:bookmarkStart w:id="18" w:name="PkwozPGY8QxpCjYRPtKQRcGGrUs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18"/>
    </w:p>
    <w:p w14:paraId="2A88048F" w14:textId="77777777" w:rsidR="008A2752" w:rsidRDefault="00F640F3">
      <w:r>
        <w:t>Customers Associations</w:t>
      </w:r>
    </w:p>
    <w:p w14:paraId="3F23B74B" w14:textId="77777777" w:rsidR="008A2752" w:rsidRDefault="00F640F3">
      <w:pPr>
        <w:pStyle w:val="BlockTitleParagraph"/>
        <w:rPr>
          <w:sz w:val="22"/>
          <w:szCs w:val="22"/>
        </w:rPr>
      </w:pPr>
      <w:bookmarkStart w:id="19" w:name="I0vg8iFKBwEncezOm+RKoQYzEtE="/>
      <w:r>
        <w:rPr>
          <w:sz w:val="22"/>
          <w:szCs w:val="22"/>
        </w:rPr>
        <w:t>Columns</w:t>
      </w:r>
      <w:bookmarkEnd w:id="19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3"/>
        <w:gridCol w:w="1495"/>
        <w:gridCol w:w="1430"/>
        <w:gridCol w:w="2481"/>
        <w:gridCol w:w="1567"/>
        <w:gridCol w:w="1170"/>
      </w:tblGrid>
      <w:tr w:rsidR="008A2752" w14:paraId="246BCD7C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3B8DD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49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BC4F08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43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0EA6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248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C6A7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56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AD78B4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C5594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</w:tr>
      <w:tr w:rsidR="008A2752" w14:paraId="1FE790F6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2CC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4F6F1E55" wp14:editId="74EB7EAA">
                  <wp:extent cx="152403" cy="152403"/>
                  <wp:effectExtent l="0" t="0" r="0" b="0"/>
                  <wp:docPr id="10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E12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Assoc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9753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4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306A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5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3845E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9F77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</w:tr>
      <w:tr w:rsidR="008A2752" w14:paraId="796F01F8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E318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09672D28" wp14:editId="563C1280">
                  <wp:extent cx="152403" cy="152403"/>
                  <wp:effectExtent l="0" t="0" r="0" b="0"/>
                  <wp:docPr id="1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599E9077" wp14:editId="33190883">
                  <wp:extent cx="152403" cy="152403"/>
                  <wp:effectExtent l="0" t="0" r="0" b="0"/>
                  <wp:docPr id="12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4CC4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Client1</w:t>
            </w:r>
          </w:p>
        </w:tc>
        <w:tc>
          <w:tcPr>
            <w:tcW w:w="1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CF73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4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3C5E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5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C041C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942B" w14:textId="77777777" w:rsidR="008A2752" w:rsidRDefault="008A2752">
            <w:pPr>
              <w:keepNext/>
            </w:pPr>
          </w:p>
        </w:tc>
      </w:tr>
      <w:tr w:rsidR="008A2752" w14:paraId="7577D62F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8AD2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626856EA" wp14:editId="57DB3A3B">
                  <wp:extent cx="152403" cy="152403"/>
                  <wp:effectExtent l="0" t="0" r="0" b="0"/>
                  <wp:docPr id="13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055C081" wp14:editId="44C6CAE3">
                  <wp:extent cx="152403" cy="152403"/>
                  <wp:effectExtent l="0" t="0" r="0" b="0"/>
                  <wp:docPr id="14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5A59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Assoc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1425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4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CD8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5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424F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3B15C" w14:textId="77777777" w:rsidR="008A2752" w:rsidRDefault="008A2752">
            <w:pPr>
              <w:keepNext/>
            </w:pPr>
          </w:p>
        </w:tc>
      </w:tr>
      <w:tr w:rsidR="008A2752" w14:paraId="63E90479" w14:textId="77777777">
        <w:tblPrEx>
          <w:tblCellMar>
            <w:top w:w="0" w:type="dxa"/>
            <w:bottom w:w="0" w:type="dxa"/>
          </w:tblCellMar>
        </w:tblPrEx>
        <w:tc>
          <w:tcPr>
            <w:tcW w:w="873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0B905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9623EE2" wp14:editId="69132476">
                  <wp:extent cx="152403" cy="152403"/>
                  <wp:effectExtent l="0" t="0" r="0" b="0"/>
                  <wp:docPr id="15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E6AC432" wp14:editId="00F57946">
                  <wp:extent cx="152403" cy="152403"/>
                  <wp:effectExtent l="0" t="0" r="0" b="0"/>
                  <wp:docPr id="1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6B6AE" w14:textId="77777777" w:rsidR="008A2752" w:rsidRDefault="00F640F3">
            <w:r>
              <w:rPr>
                <w:rStyle w:val="Table-Default"/>
                <w:sz w:val="22"/>
              </w:rPr>
              <w:t>Client2</w:t>
            </w:r>
          </w:p>
        </w:tc>
        <w:tc>
          <w:tcPr>
            <w:tcW w:w="143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FE17" w14:textId="77777777" w:rsidR="008A2752" w:rsidRDefault="00F640F3"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48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279C5" w14:textId="77777777" w:rsidR="008A2752" w:rsidRDefault="00F640F3"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567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64400" w14:textId="77777777" w:rsidR="008A2752" w:rsidRDefault="00F640F3"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67C7" w14:textId="77777777" w:rsidR="008A2752" w:rsidRDefault="008A2752"/>
        </w:tc>
      </w:tr>
    </w:tbl>
    <w:p w14:paraId="7D5D8539" w14:textId="77777777" w:rsidR="008A2752" w:rsidRDefault="008A2752"/>
    <w:p w14:paraId="07CCD1CC" w14:textId="77777777" w:rsidR="008A2752" w:rsidRDefault="00F640F3">
      <w:pPr>
        <w:pStyle w:val="BlockTitleParagraph"/>
      </w:pPr>
      <w:bookmarkStart w:id="20" w:name="x3i9hMY5/A2iKWNdZwigBivdPxc="/>
      <w:r>
        <w:rPr>
          <w:sz w:val="22"/>
          <w:szCs w:val="22"/>
        </w:rPr>
        <w:t>Indexes</w:t>
      </w:r>
      <w:bookmarkEnd w:id="20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8"/>
        <w:gridCol w:w="2955"/>
        <w:gridCol w:w="3940"/>
        <w:gridCol w:w="1303"/>
      </w:tblGrid>
      <w:tr w:rsidR="008A2752" w14:paraId="7AF35F57" w14:textId="77777777">
        <w:tblPrEx>
          <w:tblCellMar>
            <w:top w:w="0" w:type="dxa"/>
            <w:bottom w:w="0" w:type="dxa"/>
          </w:tblCellMar>
        </w:tblPrEx>
        <w:tc>
          <w:tcPr>
            <w:tcW w:w="818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993CC6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295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BD6494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394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C843C6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130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DD041B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004458FC" w14:textId="77777777">
        <w:tblPrEx>
          <w:tblCellMar>
            <w:top w:w="0" w:type="dxa"/>
            <w:bottom w:w="0" w:type="dxa"/>
          </w:tblCellMar>
        </w:tblPrEx>
        <w:tc>
          <w:tcPr>
            <w:tcW w:w="818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D7D25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643A345D" wp14:editId="27F7CDFF">
                  <wp:extent cx="152403" cy="152403"/>
                  <wp:effectExtent l="0" t="0" r="0" b="0"/>
                  <wp:docPr id="17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6EE0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Associations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73B0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Assoc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3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0D0C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  <w:tr w:rsidR="008A2752" w14:paraId="2C03FC86" w14:textId="77777777">
        <w:tblPrEx>
          <w:tblCellMar>
            <w:top w:w="0" w:type="dxa"/>
            <w:bottom w:w="0" w:type="dxa"/>
          </w:tblCellMar>
        </w:tblPrEx>
        <w:tc>
          <w:tcPr>
            <w:tcW w:w="818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6F65" w14:textId="77777777" w:rsidR="008A2752" w:rsidRDefault="008A2752"/>
        </w:tc>
        <w:tc>
          <w:tcPr>
            <w:tcW w:w="295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6A35" w14:textId="77777777" w:rsidR="008A2752" w:rsidRDefault="00F640F3">
            <w:r>
              <w:rPr>
                <w:rStyle w:val="Table-Default"/>
                <w:sz w:val="22"/>
              </w:rPr>
              <w:t>Unique_</w:t>
            </w:r>
            <w:r>
              <w:rPr>
                <w:rStyle w:val="Table-Default"/>
                <w:sz w:val="22"/>
              </w:rPr>
              <w:softHyphen/>
              <w:t>Association</w:t>
            </w:r>
          </w:p>
        </w:tc>
        <w:tc>
          <w:tcPr>
            <w:tcW w:w="394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466C" w14:textId="77777777" w:rsidR="008A2752" w:rsidRDefault="00F640F3">
            <w:r>
              <w:rPr>
                <w:rStyle w:val="Table-Default"/>
                <w:sz w:val="22"/>
              </w:rPr>
              <w:t>Client1, Assoc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Id, Client2</w:t>
            </w:r>
          </w:p>
        </w:tc>
        <w:tc>
          <w:tcPr>
            <w:tcW w:w="130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18EE6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2FFB7AF8" w14:textId="77777777" w:rsidR="008A2752" w:rsidRDefault="008A2752"/>
    <w:p w14:paraId="5DA95136" w14:textId="77777777" w:rsidR="008A2752" w:rsidRDefault="00F640F3">
      <w:pPr>
        <w:pStyle w:val="BlockTitleParagraph"/>
      </w:pPr>
      <w:bookmarkStart w:id="21" w:name="R2KLLnga8tqLlWzX2bftErDAD1M="/>
      <w:r>
        <w:rPr>
          <w:sz w:val="22"/>
          <w:szCs w:val="22"/>
        </w:rPr>
        <w:t>Check Constraints</w:t>
      </w:r>
      <w:bookmarkEnd w:id="21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5"/>
        <w:gridCol w:w="4751"/>
      </w:tblGrid>
      <w:tr w:rsidR="008A2752" w14:paraId="2DD3E47F" w14:textId="77777777">
        <w:tblPrEx>
          <w:tblCellMar>
            <w:top w:w="0" w:type="dxa"/>
            <w:bottom w:w="0" w:type="dxa"/>
          </w:tblCellMar>
        </w:tblPrEx>
        <w:tc>
          <w:tcPr>
            <w:tcW w:w="4265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D6BA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475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7696B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Constraint</w:t>
            </w:r>
          </w:p>
        </w:tc>
      </w:tr>
      <w:tr w:rsidR="008A2752" w14:paraId="363E52DB" w14:textId="77777777">
        <w:tblPrEx>
          <w:tblCellMar>
            <w:top w:w="0" w:type="dxa"/>
            <w:bottom w:w="0" w:type="dxa"/>
          </w:tblCellMar>
        </w:tblPrEx>
        <w:tc>
          <w:tcPr>
            <w:tcW w:w="4265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19F93" w14:textId="77777777" w:rsidR="008A2752" w:rsidRDefault="00F640F3">
            <w:r>
              <w:rPr>
                <w:rStyle w:val="Table-Default"/>
                <w:sz w:val="22"/>
              </w:rPr>
              <w:t>Check_</w:t>
            </w:r>
            <w:r>
              <w:rPr>
                <w:rStyle w:val="Table-Default"/>
                <w:sz w:val="22"/>
              </w:rPr>
              <w:softHyphen/>
              <w:t>Association</w:t>
            </w:r>
          </w:p>
        </w:tc>
        <w:tc>
          <w:tcPr>
            <w:tcW w:w="475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39029" w14:textId="77777777" w:rsidR="008A2752" w:rsidRDefault="00F640F3">
            <w:r>
              <w:rPr>
                <w:rStyle w:val="Table-Default"/>
                <w:sz w:val="22"/>
              </w:rPr>
              <w:t>([Client1]&lt;&gt;[Client2])</w:t>
            </w:r>
          </w:p>
        </w:tc>
      </w:tr>
    </w:tbl>
    <w:p w14:paraId="0FFD6CDC" w14:textId="77777777" w:rsidR="008A2752" w:rsidRDefault="008A2752"/>
    <w:p w14:paraId="0845EA79" w14:textId="77777777" w:rsidR="008A2752" w:rsidRDefault="00F640F3">
      <w:pPr>
        <w:pStyle w:val="BlockTitleParagraph"/>
      </w:pPr>
      <w:bookmarkStart w:id="22" w:name="KxAsfGk3d4WbjWmldtjwFunwRog="/>
      <w:r>
        <w:rPr>
          <w:sz w:val="22"/>
          <w:szCs w:val="22"/>
        </w:rPr>
        <w:t>Foreign Keys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1"/>
        <w:gridCol w:w="5225"/>
      </w:tblGrid>
      <w:tr w:rsidR="008A2752" w14:paraId="249D490F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0E06C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522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EE7F7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Columns</w:t>
            </w:r>
          </w:p>
        </w:tc>
      </w:tr>
      <w:tr w:rsidR="008A2752" w14:paraId="0392E7F3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880D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Associations_</w:t>
            </w:r>
            <w:r>
              <w:rPr>
                <w:rStyle w:val="Table-Default"/>
                <w:sz w:val="22"/>
              </w:rPr>
              <w:softHyphen/>
              <w:t>Clients1</w:t>
            </w:r>
          </w:p>
        </w:tc>
        <w:tc>
          <w:tcPr>
            <w:tcW w:w="52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A16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Client1-&gt;</w:t>
            </w:r>
            <w:hyperlink r:id="rId24" w:history="1">
              <w:r>
                <w:rPr>
                  <w:rStyle w:val="Table-Default"/>
                  <w:sz w:val="22"/>
                </w:rPr>
                <w:t>[dbo].[Clients].[Client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  <w:tr w:rsidR="008A2752" w14:paraId="21E42149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035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Associations_</w:t>
            </w:r>
            <w:r>
              <w:rPr>
                <w:rStyle w:val="Table-Default"/>
                <w:sz w:val="22"/>
              </w:rPr>
              <w:softHyphen/>
              <w:t>Clients2</w:t>
            </w:r>
          </w:p>
        </w:tc>
        <w:tc>
          <w:tcPr>
            <w:tcW w:w="52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AF1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Client2-&gt;</w:t>
            </w:r>
            <w:hyperlink r:id="rId25" w:history="1">
              <w:r>
                <w:rPr>
                  <w:rStyle w:val="Table-Default"/>
                  <w:sz w:val="22"/>
                </w:rPr>
                <w:t>[dbo].[Clients].[Client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  <w:tr w:rsidR="008A2752" w14:paraId="3121FA6B" w14:textId="77777777">
        <w:tblPrEx>
          <w:tblCellMar>
            <w:top w:w="0" w:type="dxa"/>
            <w:bottom w:w="0" w:type="dxa"/>
          </w:tblCellMar>
        </w:tblPrEx>
        <w:tc>
          <w:tcPr>
            <w:tcW w:w="3791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DA0C5" w14:textId="77777777" w:rsidR="008A2752" w:rsidRDefault="00F640F3"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Associations_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522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88B3" w14:textId="77777777" w:rsidR="008A2752" w:rsidRDefault="00F640F3">
            <w:r>
              <w:rPr>
                <w:rStyle w:val="Table-Default"/>
                <w:sz w:val="22"/>
              </w:rPr>
              <w:t>Assoc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26" w:history="1">
              <w:r>
                <w:rPr>
                  <w:rStyle w:val="Table-Default"/>
                  <w:sz w:val="22"/>
                </w:rPr>
                <w:t>[dbo].[Reference].[Ref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</w:tbl>
    <w:p w14:paraId="7F90A7F8" w14:textId="77777777" w:rsidR="008A2752" w:rsidRDefault="008A2752">
      <w:pPr>
        <w:sectPr w:rsidR="008A2752">
          <w:headerReference w:type="default" r:id="rId2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2A83B0C3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8D1C6" w14:textId="77777777" w:rsidR="008A2752" w:rsidRDefault="00F640F3">
            <w:pPr>
              <w:pStyle w:val="Heading6"/>
            </w:pPr>
            <w:bookmarkStart w:id="23" w:name="_Toc256000007"/>
            <w:bookmarkStart w:id="24" w:name="0fXt97gz2YrfhNxSR7bRqrGrZUk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68A67864" wp14:editId="55657C7A">
                  <wp:extent cx="152403" cy="152403"/>
                  <wp:effectExtent l="0" t="0" r="0" b="0"/>
                  <wp:docPr id="18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[dbo].[Clients]</w:t>
            </w:r>
            <w:bookmarkEnd w:id="23"/>
          </w:p>
          <w:bookmarkEnd w:id="24"/>
          <w:p w14:paraId="7AE47C5B" w14:textId="77777777" w:rsidR="008A2752" w:rsidRDefault="008A2752"/>
        </w:tc>
      </w:tr>
    </w:tbl>
    <w:p w14:paraId="1920EC81" w14:textId="77777777" w:rsidR="008A2752" w:rsidRDefault="008A2752">
      <w:pPr>
        <w:keepNext/>
      </w:pPr>
    </w:p>
    <w:p w14:paraId="1F1DC52A" w14:textId="77777777" w:rsidR="008A2752" w:rsidRDefault="00F640F3">
      <w:pPr>
        <w:pStyle w:val="BlockTitleParagraph"/>
      </w:pPr>
      <w:bookmarkStart w:id="25" w:name="KKlcT6hm74yJ29EQzcQW2On1LTk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25"/>
    </w:p>
    <w:p w14:paraId="5421ADDB" w14:textId="77777777" w:rsidR="008A2752" w:rsidRDefault="00F640F3">
      <w:r>
        <w:t>All Clients</w:t>
      </w:r>
    </w:p>
    <w:p w14:paraId="2B177CFB" w14:textId="77777777" w:rsidR="008A2752" w:rsidRDefault="00F640F3">
      <w:pPr>
        <w:pStyle w:val="BlockTitleParagraph"/>
        <w:rPr>
          <w:sz w:val="22"/>
          <w:szCs w:val="22"/>
        </w:rPr>
      </w:pPr>
      <w:bookmarkStart w:id="26" w:name="J2rtKCC6KQggkY1F/pbNVgijcpA="/>
      <w:r>
        <w:rPr>
          <w:sz w:val="22"/>
          <w:szCs w:val="22"/>
        </w:rPr>
        <w:t>Columns</w:t>
      </w:r>
      <w:bookmarkEnd w:id="2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"/>
        <w:gridCol w:w="1903"/>
        <w:gridCol w:w="1487"/>
        <w:gridCol w:w="2362"/>
        <w:gridCol w:w="1491"/>
        <w:gridCol w:w="1114"/>
      </w:tblGrid>
      <w:tr w:rsidR="008A2752" w14:paraId="26A9A48A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27B88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90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E9DBC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48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17D8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236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9267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49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248FB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A986E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</w:tr>
      <w:tr w:rsidR="008A2752" w14:paraId="4226CE5E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9FA67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31654098" wp14:editId="146BCCC1">
                  <wp:extent cx="152403" cy="152403"/>
                  <wp:effectExtent l="0" t="0" r="0" b="0"/>
                  <wp:docPr id="19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2B1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095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8F49F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D6EAC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BA07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</w:tr>
      <w:tr w:rsidR="008A2752" w14:paraId="73528554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7B248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069AD12C" wp14:editId="7C573C47">
                  <wp:extent cx="152403" cy="152403"/>
                  <wp:effectExtent l="0" t="0" r="0" b="0"/>
                  <wp:docPr id="20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4E9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7004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5C3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87B34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4FD6" w14:textId="77777777" w:rsidR="008A2752" w:rsidRDefault="008A2752">
            <w:pPr>
              <w:keepNext/>
            </w:pPr>
          </w:p>
        </w:tc>
      </w:tr>
      <w:tr w:rsidR="008A2752" w14:paraId="5D313457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1D762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0ABC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FName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B080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varchar(20)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9FE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20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6DC1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57FC" w14:textId="77777777" w:rsidR="008A2752" w:rsidRDefault="008A2752">
            <w:pPr>
              <w:keepNext/>
            </w:pPr>
          </w:p>
        </w:tc>
      </w:tr>
      <w:tr w:rsidR="008A2752" w14:paraId="6691E0C1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C69F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938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LName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C29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varchar(20)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BE99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20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BFB5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7192" w14:textId="77777777" w:rsidR="008A2752" w:rsidRDefault="008A2752">
            <w:pPr>
              <w:keepNext/>
            </w:pPr>
          </w:p>
        </w:tc>
      </w:tr>
      <w:tr w:rsidR="008A2752" w14:paraId="0D7D047E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8298E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ECD1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Date</w:t>
            </w:r>
            <w:r>
              <w:rPr>
                <w:rStyle w:val="Table-Default"/>
                <w:sz w:val="22"/>
              </w:rPr>
              <w:softHyphen/>
              <w:t>Of</w:t>
            </w:r>
            <w:r>
              <w:rPr>
                <w:rStyle w:val="Table-Default"/>
                <w:sz w:val="22"/>
              </w:rPr>
              <w:softHyphen/>
              <w:t>Birth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F583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date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A31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3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D89D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D368" w14:textId="77777777" w:rsidR="008A2752" w:rsidRDefault="008A2752">
            <w:pPr>
              <w:keepNext/>
            </w:pPr>
          </w:p>
        </w:tc>
      </w:tr>
      <w:tr w:rsidR="008A2752" w14:paraId="60DCA20E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202BC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F992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Company</w:t>
            </w:r>
            <w:r>
              <w:rPr>
                <w:rStyle w:val="Table-Default"/>
                <w:sz w:val="22"/>
              </w:rPr>
              <w:softHyphen/>
              <w:t>Name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13A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varchar(50)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2836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50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D6AD9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C865" w14:textId="77777777" w:rsidR="008A2752" w:rsidRDefault="008A2752">
            <w:pPr>
              <w:keepNext/>
            </w:pPr>
          </w:p>
        </w:tc>
      </w:tr>
      <w:tr w:rsidR="008A2752" w14:paraId="4516AA4D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EB59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7D4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City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5B9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varchar(20)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96A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20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66DF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3E52" w14:textId="77777777" w:rsidR="008A2752" w:rsidRDefault="008A2752">
            <w:pPr>
              <w:keepNext/>
            </w:pPr>
          </w:p>
        </w:tc>
      </w:tr>
      <w:tr w:rsidR="008A2752" w14:paraId="4034BACB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3600" w14:textId="77777777" w:rsidR="008A2752" w:rsidRDefault="008A2752">
            <w:pPr>
              <w:keepNext/>
            </w:pPr>
          </w:p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524C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Country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6259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varchar(20)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2475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20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9537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2A70" w14:textId="77777777" w:rsidR="008A2752" w:rsidRDefault="008A2752">
            <w:pPr>
              <w:keepNext/>
            </w:pPr>
          </w:p>
        </w:tc>
      </w:tr>
      <w:tr w:rsidR="008A2752" w14:paraId="588D0A79" w14:textId="77777777">
        <w:tblPrEx>
          <w:tblCellMar>
            <w:top w:w="0" w:type="dxa"/>
            <w:bottom w:w="0" w:type="dxa"/>
          </w:tblCellMar>
        </w:tblPrEx>
        <w:tc>
          <w:tcPr>
            <w:tcW w:w="659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EC8C0" w14:textId="77777777" w:rsidR="008A2752" w:rsidRDefault="008A2752"/>
        </w:tc>
        <w:tc>
          <w:tcPr>
            <w:tcW w:w="190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840C6" w14:textId="77777777" w:rsidR="008A2752" w:rsidRDefault="00F640F3">
            <w:r>
              <w:rPr>
                <w:rStyle w:val="Table-Default"/>
                <w:sz w:val="22"/>
              </w:rPr>
              <w:t>Phone</w:t>
            </w:r>
            <w:r>
              <w:rPr>
                <w:rStyle w:val="Table-Default"/>
                <w:sz w:val="22"/>
              </w:rPr>
              <w:softHyphen/>
              <w:t>No</w:t>
            </w:r>
          </w:p>
        </w:tc>
        <w:tc>
          <w:tcPr>
            <w:tcW w:w="1487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9A94B" w14:textId="77777777" w:rsidR="008A2752" w:rsidRDefault="00F640F3">
            <w:r>
              <w:rPr>
                <w:rStyle w:val="Table-Default"/>
                <w:sz w:val="22"/>
              </w:rPr>
              <w:t>varchar(10)</w:t>
            </w:r>
          </w:p>
        </w:tc>
        <w:tc>
          <w:tcPr>
            <w:tcW w:w="2362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962" w14:textId="77777777" w:rsidR="008A2752" w:rsidRDefault="00F640F3">
            <w:r>
              <w:rPr>
                <w:rStyle w:val="Table-Default"/>
                <w:sz w:val="22"/>
              </w:rPr>
              <w:t>10</w:t>
            </w:r>
          </w:p>
        </w:tc>
        <w:tc>
          <w:tcPr>
            <w:tcW w:w="149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922A3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114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9F7A" w14:textId="77777777" w:rsidR="008A2752" w:rsidRDefault="008A2752"/>
        </w:tc>
      </w:tr>
    </w:tbl>
    <w:p w14:paraId="35D7A73D" w14:textId="77777777" w:rsidR="008A2752" w:rsidRDefault="008A2752"/>
    <w:p w14:paraId="2D379C7D" w14:textId="77777777" w:rsidR="008A2752" w:rsidRDefault="00F640F3">
      <w:pPr>
        <w:pStyle w:val="BlockTitleParagraph"/>
      </w:pPr>
      <w:bookmarkStart w:id="27" w:name="wuADpHIyczpZibVAl+GC4pC1HQQ="/>
      <w:r>
        <w:rPr>
          <w:sz w:val="22"/>
          <w:szCs w:val="22"/>
        </w:rPr>
        <w:t>Indexes</w:t>
      </w:r>
      <w:bookmarkEnd w:id="27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2620"/>
        <w:gridCol w:w="3155"/>
        <w:gridCol w:w="1991"/>
      </w:tblGrid>
      <w:tr w:rsidR="008A2752" w14:paraId="3D49C4A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B2C4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262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2A2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315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336BD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199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D7C91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03638BD1" w14:textId="77777777">
        <w:tblPrEx>
          <w:tblCellMar>
            <w:top w:w="0" w:type="dxa"/>
            <w:bottom w:w="0" w:type="dxa"/>
          </w:tblCellMar>
        </w:tblPrEx>
        <w:tc>
          <w:tcPr>
            <w:tcW w:w="1250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92F73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39B071F2" wp14:editId="41101805">
                  <wp:extent cx="152403" cy="152403"/>
                  <wp:effectExtent l="0" t="0" r="0" b="0"/>
                  <wp:docPr id="2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C3F" w14:textId="77777777" w:rsidR="008A2752" w:rsidRDefault="00F640F3"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Clients</w:t>
            </w:r>
          </w:p>
        </w:tc>
        <w:tc>
          <w:tcPr>
            <w:tcW w:w="315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A2530" w14:textId="77777777" w:rsidR="008A2752" w:rsidRDefault="00F640F3"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99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17648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1CF77485" w14:textId="77777777" w:rsidR="008A2752" w:rsidRDefault="008A2752"/>
    <w:p w14:paraId="5C3DD081" w14:textId="77777777" w:rsidR="008A2752" w:rsidRDefault="00F640F3">
      <w:pPr>
        <w:pStyle w:val="BlockTitleParagraph"/>
      </w:pPr>
      <w:bookmarkStart w:id="28" w:name="ph57M+w/oSmUVgJWDNwLXx9Z6L8="/>
      <w:r>
        <w:rPr>
          <w:sz w:val="22"/>
          <w:szCs w:val="22"/>
        </w:rPr>
        <w:t>Foreign Keys</w:t>
      </w:r>
      <w:bookmarkEnd w:id="28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8"/>
        <w:gridCol w:w="5688"/>
      </w:tblGrid>
      <w:tr w:rsidR="008A2752" w14:paraId="47DA7D8F" w14:textId="77777777">
        <w:tblPrEx>
          <w:tblCellMar>
            <w:top w:w="0" w:type="dxa"/>
            <w:bottom w:w="0" w:type="dxa"/>
          </w:tblCellMar>
        </w:tblPrEx>
        <w:tc>
          <w:tcPr>
            <w:tcW w:w="3328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74DBED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56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25DEA1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Columns</w:t>
            </w:r>
          </w:p>
        </w:tc>
      </w:tr>
      <w:tr w:rsidR="008A2752" w14:paraId="27C68654" w14:textId="77777777">
        <w:tblPrEx>
          <w:tblCellMar>
            <w:top w:w="0" w:type="dxa"/>
            <w:bottom w:w="0" w:type="dxa"/>
          </w:tblCellMar>
        </w:tblPrEx>
        <w:tc>
          <w:tcPr>
            <w:tcW w:w="3328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C433" w14:textId="77777777" w:rsidR="008A2752" w:rsidRDefault="00F640F3"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Clients_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568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693F3" w14:textId="77777777" w:rsidR="008A2752" w:rsidRDefault="00F640F3">
            <w:r>
              <w:rPr>
                <w:rStyle w:val="Table-Default"/>
                <w:sz w:val="22"/>
              </w:rPr>
              <w:t>Client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28" w:history="1">
              <w:r>
                <w:rPr>
                  <w:rStyle w:val="Table-Default"/>
                  <w:sz w:val="22"/>
                </w:rPr>
                <w:t>[dbo].[Reference].[Ref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</w:tbl>
    <w:p w14:paraId="061C0F13" w14:textId="77777777" w:rsidR="008A2752" w:rsidRDefault="008A2752">
      <w:pPr>
        <w:sectPr w:rsidR="008A2752">
          <w:headerReference w:type="default" r:id="rId29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14A20217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F51C" w14:textId="77777777" w:rsidR="008A2752" w:rsidRDefault="00F640F3">
            <w:pPr>
              <w:pStyle w:val="Heading6"/>
            </w:pPr>
            <w:bookmarkStart w:id="29" w:name="_Toc256000008"/>
            <w:bookmarkStart w:id="30" w:name="FziJF4JE7Z53Znkyfm41hpwgH/c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2176601E" wp14:editId="555232BE">
                  <wp:extent cx="152403" cy="152403"/>
                  <wp:effectExtent l="0" t="0" r="0" b="0"/>
                  <wp:docPr id="22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[dbo].[Reference]</w:t>
            </w:r>
            <w:bookmarkEnd w:id="29"/>
          </w:p>
          <w:bookmarkEnd w:id="30"/>
          <w:p w14:paraId="711A2FA0" w14:textId="77777777" w:rsidR="008A2752" w:rsidRDefault="008A2752"/>
        </w:tc>
      </w:tr>
    </w:tbl>
    <w:p w14:paraId="2636F4AA" w14:textId="77777777" w:rsidR="008A2752" w:rsidRDefault="008A2752">
      <w:pPr>
        <w:keepNext/>
      </w:pPr>
    </w:p>
    <w:p w14:paraId="2554DC1A" w14:textId="77777777" w:rsidR="008A2752" w:rsidRDefault="00F640F3">
      <w:pPr>
        <w:pStyle w:val="BlockTitleParagraph"/>
      </w:pPr>
      <w:bookmarkStart w:id="31" w:name="rf2QHmCPtw2saID0Vggq3WBL55w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31"/>
    </w:p>
    <w:p w14:paraId="438C89B7" w14:textId="77777777" w:rsidR="008A2752" w:rsidRDefault="00F640F3">
      <w:r>
        <w:t>A Reference table for all types like public, corporate, surveyor, cash,...</w:t>
      </w:r>
    </w:p>
    <w:p w14:paraId="018C1B22" w14:textId="77777777" w:rsidR="008A2752" w:rsidRDefault="00F640F3">
      <w:pPr>
        <w:pStyle w:val="BlockTitleParagraph"/>
        <w:rPr>
          <w:sz w:val="22"/>
          <w:szCs w:val="22"/>
        </w:rPr>
      </w:pPr>
      <w:bookmarkStart w:id="32" w:name="BGfDjT8tB/L/IQ0a3obrxPCyZco="/>
      <w:r>
        <w:rPr>
          <w:sz w:val="22"/>
          <w:szCs w:val="22"/>
        </w:rPr>
        <w:t>Columns</w:t>
      </w:r>
      <w:bookmarkEnd w:id="3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"/>
        <w:gridCol w:w="1651"/>
        <w:gridCol w:w="1339"/>
        <w:gridCol w:w="2127"/>
        <w:gridCol w:w="1343"/>
        <w:gridCol w:w="1003"/>
        <w:gridCol w:w="960"/>
      </w:tblGrid>
      <w:tr w:rsidR="008A2752" w14:paraId="7E8923D1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F99F2C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65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5C413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33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DAA87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B99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34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B38057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100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4F632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9B5E9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Default</w:t>
            </w:r>
          </w:p>
        </w:tc>
      </w:tr>
      <w:tr w:rsidR="008A2752" w14:paraId="08E1297B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FC03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4D7186AD" wp14:editId="17488B05">
                  <wp:extent cx="152403" cy="152403"/>
                  <wp:effectExtent l="0" t="0" r="0" b="0"/>
                  <wp:docPr id="23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FF4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B1FE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A3DA1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B39F5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382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8CE" w14:textId="77777777" w:rsidR="008A2752" w:rsidRDefault="008A2752">
            <w:pPr>
              <w:keepNext/>
            </w:pPr>
          </w:p>
        </w:tc>
      </w:tr>
      <w:tr w:rsidR="008A2752" w14:paraId="2F82F8B7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03B7" w14:textId="77777777" w:rsidR="008A2752" w:rsidRDefault="008A2752">
            <w:pPr>
              <w:keepNext/>
            </w:pP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478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Description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6A1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varchar(50)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FE1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50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5F359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6C03" w14:textId="77777777" w:rsidR="008A2752" w:rsidRDefault="008A2752">
            <w:pPr>
              <w:keepNext/>
            </w:pP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57EC" w14:textId="77777777" w:rsidR="008A2752" w:rsidRDefault="008A2752">
            <w:pPr>
              <w:keepNext/>
            </w:pPr>
          </w:p>
        </w:tc>
      </w:tr>
      <w:tr w:rsidR="008A2752" w14:paraId="2DBA498B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413F" w14:textId="77777777" w:rsidR="008A2752" w:rsidRDefault="008A2752">
            <w:pPr>
              <w:keepNext/>
            </w:pP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FF3A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Is</w:t>
            </w:r>
            <w:r>
              <w:rPr>
                <w:rStyle w:val="Table-Default"/>
                <w:sz w:val="22"/>
              </w:rPr>
              <w:softHyphen/>
              <w:t>Deleted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A7A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bit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7949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CC26B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B60FB" w14:textId="77777777" w:rsidR="008A2752" w:rsidRDefault="008A2752">
            <w:pPr>
              <w:keepNext/>
            </w:pP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45C6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('0')</w:t>
            </w:r>
          </w:p>
        </w:tc>
      </w:tr>
      <w:tr w:rsidR="008A2752" w14:paraId="38DBE4D6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16B6" w14:textId="77777777" w:rsidR="008A2752" w:rsidRDefault="008A2752"/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2D51" w14:textId="77777777" w:rsidR="008A2752" w:rsidRDefault="00F640F3">
            <w:r>
              <w:rPr>
                <w:rStyle w:val="Table-Default"/>
                <w:sz w:val="22"/>
              </w:rPr>
              <w:t>Date</w:t>
            </w:r>
            <w:r>
              <w:rPr>
                <w:rStyle w:val="Table-Default"/>
                <w:sz w:val="22"/>
              </w:rPr>
              <w:softHyphen/>
              <w:t>Deleted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572A" w14:textId="77777777" w:rsidR="008A2752" w:rsidRDefault="00F640F3">
            <w:r>
              <w:rPr>
                <w:rStyle w:val="Table-Default"/>
                <w:sz w:val="22"/>
              </w:rPr>
              <w:t>date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BED2" w14:textId="77777777" w:rsidR="008A2752" w:rsidRDefault="00F640F3">
            <w:r>
              <w:rPr>
                <w:rStyle w:val="Table-Default"/>
                <w:sz w:val="22"/>
              </w:rPr>
              <w:t>3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72F4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CD5D" w14:textId="77777777" w:rsidR="008A2752" w:rsidRDefault="008A2752"/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30A4" w14:textId="77777777" w:rsidR="008A2752" w:rsidRDefault="008A2752"/>
        </w:tc>
      </w:tr>
    </w:tbl>
    <w:p w14:paraId="66E6B6BD" w14:textId="77777777" w:rsidR="008A2752" w:rsidRDefault="008A2752"/>
    <w:p w14:paraId="3BFD5810" w14:textId="77777777" w:rsidR="008A2752" w:rsidRDefault="00F640F3">
      <w:pPr>
        <w:pStyle w:val="BlockTitleParagraph"/>
      </w:pPr>
      <w:bookmarkStart w:id="33" w:name="6xLeezTYN/8i462XmpJjtbd3Uto="/>
      <w:r>
        <w:rPr>
          <w:sz w:val="22"/>
          <w:szCs w:val="22"/>
        </w:rPr>
        <w:t>Indexes</w:t>
      </w:r>
      <w:bookmarkEnd w:id="33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1"/>
        <w:gridCol w:w="3078"/>
        <w:gridCol w:w="2929"/>
        <w:gridCol w:w="1848"/>
      </w:tblGrid>
      <w:tr w:rsidR="008A2752" w14:paraId="3E9AC786" w14:textId="77777777">
        <w:tblPrEx>
          <w:tblCellMar>
            <w:top w:w="0" w:type="dxa"/>
            <w:bottom w:w="0" w:type="dxa"/>
          </w:tblCellMar>
        </w:tblPrEx>
        <w:tc>
          <w:tcPr>
            <w:tcW w:w="11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282AC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307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FD699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292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C864CE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184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CFF29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5E1C9F64" w14:textId="77777777">
        <w:tblPrEx>
          <w:tblCellMar>
            <w:top w:w="0" w:type="dxa"/>
            <w:bottom w:w="0" w:type="dxa"/>
          </w:tblCellMar>
        </w:tblPrEx>
        <w:tc>
          <w:tcPr>
            <w:tcW w:w="1161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47C1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5509EF12" wp14:editId="79255E7A">
                  <wp:extent cx="152403" cy="152403"/>
                  <wp:effectExtent l="0" t="0" r="0" b="0"/>
                  <wp:docPr id="24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E9C6B" w14:textId="77777777" w:rsidR="008A2752" w:rsidRDefault="00F640F3"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292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37E88" w14:textId="77777777" w:rsidR="008A2752" w:rsidRDefault="00F640F3"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84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9BA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0B1BA05D" w14:textId="77777777" w:rsidR="008A2752" w:rsidRDefault="008A2752"/>
    <w:p w14:paraId="3DE3CBE1" w14:textId="77777777" w:rsidR="008A2752" w:rsidRDefault="00F640F3">
      <w:pPr>
        <w:pStyle w:val="BlockTitleParagraph"/>
      </w:pPr>
      <w:bookmarkStart w:id="34" w:name="TyQrXudEcKRL2wzmQ8VIJ+vclsI="/>
      <w:r>
        <w:rPr>
          <w:sz w:val="22"/>
          <w:szCs w:val="22"/>
        </w:rPr>
        <w:t>Triggers</w:t>
      </w:r>
      <w:bookmarkEnd w:id="3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2047"/>
        <w:gridCol w:w="2934"/>
        <w:gridCol w:w="2456"/>
      </w:tblGrid>
      <w:tr w:rsidR="008A2752" w14:paraId="2D16FC46" w14:textId="77777777">
        <w:tblPrEx>
          <w:tblCellMar>
            <w:top w:w="0" w:type="dxa"/>
            <w:bottom w:w="0" w:type="dxa"/>
          </w:tblCellMar>
        </w:tblPrEx>
        <w:tc>
          <w:tcPr>
            <w:tcW w:w="1579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442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204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FE4E8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ANSI Nulls On</w:t>
            </w:r>
          </w:p>
        </w:tc>
        <w:tc>
          <w:tcPr>
            <w:tcW w:w="293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AD6B3B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Quoted Identifier On</w:t>
            </w:r>
          </w:p>
        </w:tc>
        <w:tc>
          <w:tcPr>
            <w:tcW w:w="245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76CD6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On</w:t>
            </w:r>
          </w:p>
        </w:tc>
      </w:tr>
      <w:tr w:rsidR="008A2752" w14:paraId="623FF619" w14:textId="77777777">
        <w:tblPrEx>
          <w:tblCellMar>
            <w:top w:w="0" w:type="dxa"/>
            <w:bottom w:w="0" w:type="dxa"/>
          </w:tblCellMar>
        </w:tblPrEx>
        <w:tc>
          <w:tcPr>
            <w:tcW w:w="1579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8DB8D" w14:textId="77777777" w:rsidR="008A2752" w:rsidRDefault="00F640F3">
            <w:r>
              <w:rPr>
                <w:rStyle w:val="Table-Default"/>
                <w:sz w:val="22"/>
              </w:rPr>
              <w:t>Softdelete</w:t>
            </w:r>
          </w:p>
        </w:tc>
        <w:tc>
          <w:tcPr>
            <w:tcW w:w="2047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B8D0F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2934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F544F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245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4F0F" w14:textId="77777777" w:rsidR="008A2752" w:rsidRDefault="00F640F3">
            <w:r>
              <w:rPr>
                <w:rStyle w:val="Table-Default"/>
                <w:sz w:val="22"/>
              </w:rPr>
              <w:t>Instead Of Delete</w:t>
            </w:r>
          </w:p>
        </w:tc>
      </w:tr>
    </w:tbl>
    <w:p w14:paraId="4AD0FC77" w14:textId="77777777" w:rsidR="008A2752" w:rsidRDefault="008A2752">
      <w:pPr>
        <w:sectPr w:rsidR="008A2752">
          <w:headerReference w:type="default" r:id="rId30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8A2752" w14:paraId="15BD9D38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243D6" w14:textId="77777777" w:rsidR="008A2752" w:rsidRDefault="00F640F3">
            <w:pPr>
              <w:pStyle w:val="Heading6"/>
            </w:pPr>
            <w:bookmarkStart w:id="35" w:name="_Toc256000009"/>
            <w:bookmarkStart w:id="36" w:name="dejimJnYGBlVybH0K55NI9eBAzY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29A65F77" wp14:editId="6EA9167E">
                  <wp:extent cx="152403" cy="152403"/>
                  <wp:effectExtent l="0" t="0" r="0" b="0"/>
                  <wp:docPr id="25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[dbo].[Reference</w:t>
            </w:r>
            <w:r>
              <w:softHyphen/>
              <w:t>Deleted]</w:t>
            </w:r>
            <w:bookmarkEnd w:id="35"/>
          </w:p>
          <w:bookmarkEnd w:id="36"/>
          <w:p w14:paraId="10A14415" w14:textId="77777777" w:rsidR="008A2752" w:rsidRDefault="008A2752"/>
        </w:tc>
      </w:tr>
    </w:tbl>
    <w:p w14:paraId="26451AAD" w14:textId="77777777" w:rsidR="008A2752" w:rsidRDefault="008A2752">
      <w:pPr>
        <w:keepNext/>
      </w:pPr>
    </w:p>
    <w:p w14:paraId="441D3491" w14:textId="77777777" w:rsidR="008A2752" w:rsidRDefault="00F640F3">
      <w:pPr>
        <w:pStyle w:val="BlockTitleParagraph"/>
      </w:pPr>
      <w:bookmarkStart w:id="37" w:name="wHQY/BJsI4O5LScnL6CIvavHSZU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37"/>
    </w:p>
    <w:p w14:paraId="2F7670B9" w14:textId="77777777" w:rsidR="008A2752" w:rsidRDefault="00F640F3">
      <w:r>
        <w:t>All deleted records from Reference table</w:t>
      </w:r>
    </w:p>
    <w:p w14:paraId="6DCF3F13" w14:textId="77777777" w:rsidR="008A2752" w:rsidRDefault="00F640F3">
      <w:pPr>
        <w:pStyle w:val="BlockTitleParagraph"/>
        <w:rPr>
          <w:sz w:val="22"/>
          <w:szCs w:val="22"/>
        </w:rPr>
      </w:pPr>
      <w:bookmarkStart w:id="38" w:name="YaYRKXy07vUdUAXSUzA9jHZ11oc="/>
      <w:r>
        <w:rPr>
          <w:sz w:val="22"/>
          <w:szCs w:val="22"/>
        </w:rPr>
        <w:t>Columns</w:t>
      </w:r>
      <w:bookmarkEnd w:id="38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"/>
        <w:gridCol w:w="1651"/>
        <w:gridCol w:w="1339"/>
        <w:gridCol w:w="2127"/>
        <w:gridCol w:w="1343"/>
        <w:gridCol w:w="1003"/>
        <w:gridCol w:w="960"/>
      </w:tblGrid>
      <w:tr w:rsidR="008A2752" w14:paraId="10FB3BD8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B39BE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651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0212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33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FF6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DB2D4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34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C24D46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100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B639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C8D76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Default</w:t>
            </w:r>
          </w:p>
        </w:tc>
      </w:tr>
      <w:tr w:rsidR="008A2752" w14:paraId="42E66033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8944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67D0DDCD" wp14:editId="52D9EF64">
                  <wp:extent cx="152403" cy="152403"/>
                  <wp:effectExtent l="0" t="0" r="0" b="0"/>
                  <wp:docPr id="2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5BE3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Del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D70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9345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8DF9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921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4B8E" w14:textId="77777777" w:rsidR="008A2752" w:rsidRDefault="008A2752">
            <w:pPr>
              <w:keepNext/>
            </w:pPr>
          </w:p>
        </w:tc>
      </w:tr>
      <w:tr w:rsidR="008A2752" w14:paraId="5217AF95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67A9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0DC1BB14" wp14:editId="5C32A962">
                  <wp:extent cx="152403" cy="152403"/>
                  <wp:effectExtent l="0" t="0" r="0" b="0"/>
                  <wp:docPr id="27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7DC9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551F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25C9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67D32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C26D" w14:textId="77777777" w:rsidR="008A2752" w:rsidRDefault="008A2752">
            <w:pPr>
              <w:keepNext/>
            </w:pP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8B294" w14:textId="77777777" w:rsidR="008A2752" w:rsidRDefault="008A2752">
            <w:pPr>
              <w:keepNext/>
            </w:pPr>
          </w:p>
        </w:tc>
      </w:tr>
      <w:tr w:rsidR="008A2752" w14:paraId="0FAF882E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BC78" w14:textId="77777777" w:rsidR="008A2752" w:rsidRDefault="008A2752">
            <w:pPr>
              <w:keepNext/>
            </w:pP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438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Description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564E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varchar(50)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B406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50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FAD0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AC9E" w14:textId="77777777" w:rsidR="008A2752" w:rsidRDefault="008A2752">
            <w:pPr>
              <w:keepNext/>
            </w:pP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05F0" w14:textId="77777777" w:rsidR="008A2752" w:rsidRDefault="008A2752">
            <w:pPr>
              <w:keepNext/>
            </w:pPr>
          </w:p>
        </w:tc>
      </w:tr>
      <w:tr w:rsidR="008A2752" w14:paraId="5472E293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804D5" w14:textId="77777777" w:rsidR="008A2752" w:rsidRDefault="008A2752">
            <w:pPr>
              <w:keepNext/>
            </w:pPr>
          </w:p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E3B1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Is</w:t>
            </w:r>
            <w:r>
              <w:rPr>
                <w:rStyle w:val="Table-Default"/>
                <w:sz w:val="22"/>
              </w:rPr>
              <w:softHyphen/>
              <w:t>Deleted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DC7C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bit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291D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EEC4" w14:textId="77777777" w:rsidR="008A2752" w:rsidRDefault="00F640F3">
            <w:pPr>
              <w:keepNext/>
            </w:pPr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95A4" w14:textId="77777777" w:rsidR="008A2752" w:rsidRDefault="008A2752">
            <w:pPr>
              <w:keepNext/>
            </w:pP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8968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('1')</w:t>
            </w:r>
          </w:p>
        </w:tc>
      </w:tr>
      <w:tr w:rsidR="008A2752" w14:paraId="0F5EAA58" w14:textId="7777777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0A13" w14:textId="77777777" w:rsidR="008A2752" w:rsidRDefault="008A2752"/>
        </w:tc>
        <w:tc>
          <w:tcPr>
            <w:tcW w:w="1651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7196" w14:textId="77777777" w:rsidR="008A2752" w:rsidRDefault="00F640F3">
            <w:r>
              <w:rPr>
                <w:rStyle w:val="Table-Default"/>
                <w:sz w:val="22"/>
              </w:rPr>
              <w:t>Date</w:t>
            </w:r>
            <w:r>
              <w:rPr>
                <w:rStyle w:val="Table-Default"/>
                <w:sz w:val="22"/>
              </w:rPr>
              <w:softHyphen/>
              <w:t>Deleted</w:t>
            </w:r>
          </w:p>
        </w:tc>
        <w:tc>
          <w:tcPr>
            <w:tcW w:w="133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7CE8" w14:textId="77777777" w:rsidR="008A2752" w:rsidRDefault="00F640F3">
            <w:r>
              <w:rPr>
                <w:rStyle w:val="Table-Default"/>
                <w:sz w:val="22"/>
              </w:rPr>
              <w:t>date</w:t>
            </w:r>
          </w:p>
        </w:tc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9BF6" w14:textId="77777777" w:rsidR="008A2752" w:rsidRDefault="00F640F3">
            <w:r>
              <w:rPr>
                <w:rStyle w:val="Table-Default"/>
                <w:sz w:val="22"/>
              </w:rPr>
              <w:t>3</w:t>
            </w:r>
          </w:p>
        </w:tc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7F161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00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D4E0" w14:textId="77777777" w:rsidR="008A2752" w:rsidRDefault="008A2752"/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8FE2" w14:textId="77777777" w:rsidR="008A2752" w:rsidRDefault="008A2752"/>
        </w:tc>
      </w:tr>
    </w:tbl>
    <w:p w14:paraId="3DB9B242" w14:textId="77777777" w:rsidR="008A2752" w:rsidRDefault="008A2752"/>
    <w:p w14:paraId="17F861F9" w14:textId="77777777" w:rsidR="008A2752" w:rsidRDefault="00F640F3">
      <w:pPr>
        <w:pStyle w:val="BlockTitleParagraph"/>
      </w:pPr>
      <w:bookmarkStart w:id="39" w:name="6hdIg+6xQwzwHrmxvK2DI042sXo="/>
      <w:r>
        <w:rPr>
          <w:sz w:val="22"/>
          <w:szCs w:val="22"/>
        </w:rPr>
        <w:t>Indexes</w:t>
      </w:r>
      <w:bookmarkEnd w:id="39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"/>
        <w:gridCol w:w="3915"/>
        <w:gridCol w:w="2516"/>
        <w:gridCol w:w="1588"/>
      </w:tblGrid>
      <w:tr w:rsidR="008A2752" w14:paraId="0C7CEA89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D358B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391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FE197F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251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251ADE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15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8488B3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0BADBB65" w14:textId="77777777">
        <w:tblPrEx>
          <w:tblCellMar>
            <w:top w:w="0" w:type="dxa"/>
            <w:bottom w:w="0" w:type="dxa"/>
          </w:tblCellMar>
        </w:tblPrEx>
        <w:tc>
          <w:tcPr>
            <w:tcW w:w="997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4364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E98FA82" wp14:editId="6DCF01E6">
                  <wp:extent cx="152403" cy="152403"/>
                  <wp:effectExtent l="0" t="0" r="0" b="0"/>
                  <wp:docPr id="28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C20F5" w14:textId="77777777" w:rsidR="008A2752" w:rsidRDefault="00F640F3"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Reference</w:t>
            </w:r>
            <w:r>
              <w:rPr>
                <w:rStyle w:val="Table-Default"/>
                <w:sz w:val="22"/>
              </w:rPr>
              <w:softHyphen/>
              <w:t>Deleted</w:t>
            </w:r>
          </w:p>
        </w:tc>
        <w:tc>
          <w:tcPr>
            <w:tcW w:w="251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1160" w14:textId="77777777" w:rsidR="008A2752" w:rsidRDefault="00F640F3"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Del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58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5675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22FAD2F5" w14:textId="77777777" w:rsidR="008A2752" w:rsidRDefault="008A2752"/>
    <w:p w14:paraId="0B7BBC80" w14:textId="77777777" w:rsidR="008A2752" w:rsidRDefault="00F640F3">
      <w:pPr>
        <w:pStyle w:val="BlockTitleParagraph"/>
      </w:pPr>
      <w:bookmarkStart w:id="40" w:name="/DkS5oaRlyYd42vZJMKbuOzjHxU="/>
      <w:r>
        <w:rPr>
          <w:sz w:val="22"/>
          <w:szCs w:val="22"/>
        </w:rPr>
        <w:t>Foreign Keys</w:t>
      </w:r>
      <w:bookmarkEnd w:id="40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1"/>
        <w:gridCol w:w="4455"/>
      </w:tblGrid>
      <w:tr w:rsidR="008A2752" w14:paraId="1ADE5FB3" w14:textId="77777777">
        <w:tblPrEx>
          <w:tblCellMar>
            <w:top w:w="0" w:type="dxa"/>
            <w:bottom w:w="0" w:type="dxa"/>
          </w:tblCellMar>
        </w:tblPrEx>
        <w:tc>
          <w:tcPr>
            <w:tcW w:w="45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FB368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445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752C0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Columns</w:t>
            </w:r>
          </w:p>
        </w:tc>
      </w:tr>
      <w:tr w:rsidR="008A2752" w14:paraId="071EE8CA" w14:textId="77777777">
        <w:tblPrEx>
          <w:tblCellMar>
            <w:top w:w="0" w:type="dxa"/>
            <w:bottom w:w="0" w:type="dxa"/>
          </w:tblCellMar>
        </w:tblPrEx>
        <w:tc>
          <w:tcPr>
            <w:tcW w:w="4561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2899" w14:textId="77777777" w:rsidR="008A2752" w:rsidRDefault="00F640F3"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Reference</w:t>
            </w:r>
            <w:r>
              <w:rPr>
                <w:rStyle w:val="Table-Default"/>
                <w:sz w:val="22"/>
              </w:rPr>
              <w:softHyphen/>
              <w:t>Deleted_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445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455DE" w14:textId="77777777" w:rsidR="008A2752" w:rsidRDefault="00F640F3">
            <w:r>
              <w:rPr>
                <w:rStyle w:val="Table-Default"/>
                <w:sz w:val="22"/>
              </w:rPr>
              <w:t>Ref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31" w:history="1">
              <w:r>
                <w:rPr>
                  <w:rStyle w:val="Table-Default"/>
                  <w:sz w:val="22"/>
                </w:rPr>
                <w:t>[dbo].[Reference].[Ref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</w:tbl>
    <w:p w14:paraId="47D53745" w14:textId="77777777" w:rsidR="008A2752" w:rsidRDefault="008A2752">
      <w:pPr>
        <w:sectPr w:rsidR="008A2752">
          <w:headerReference w:type="default" r:id="rId3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6"/>
      </w:tblGrid>
      <w:tr w:rsidR="008A2752" w14:paraId="1666543A" w14:textId="77777777">
        <w:tblPrEx>
          <w:tblCellMar>
            <w:top w:w="0" w:type="dxa"/>
            <w:bottom w:w="0" w:type="dxa"/>
          </w:tblCellMar>
        </w:tblPrEx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625A6" w14:textId="77777777" w:rsidR="008A2752" w:rsidRDefault="00F640F3">
            <w:pPr>
              <w:pStyle w:val="Heading6"/>
            </w:pPr>
            <w:bookmarkStart w:id="41" w:name="_Toc256000010"/>
            <w:bookmarkStart w:id="42" w:name="kpo40LK7CwHCKq0TCQfqVY1Lj2k="/>
            <w:r>
              <w:rPr>
                <w:noProof/>
                <w:sz w:val="16"/>
              </w:rPr>
              <w:lastRenderedPageBreak/>
              <w:drawing>
                <wp:inline distT="0" distB="0" distL="0" distR="0" wp14:anchorId="3988C8FE" wp14:editId="4F939C9A">
                  <wp:extent cx="152403" cy="152403"/>
                  <wp:effectExtent l="0" t="0" r="0" b="0"/>
                  <wp:docPr id="29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[dbo].[Securities]</w:t>
            </w:r>
            <w:bookmarkEnd w:id="41"/>
          </w:p>
          <w:bookmarkEnd w:id="42"/>
          <w:p w14:paraId="3BCF2FB7" w14:textId="77777777" w:rsidR="008A2752" w:rsidRDefault="008A2752"/>
        </w:tc>
      </w:tr>
    </w:tbl>
    <w:p w14:paraId="6EB9F941" w14:textId="77777777" w:rsidR="008A2752" w:rsidRDefault="008A2752">
      <w:pPr>
        <w:keepNext/>
      </w:pPr>
    </w:p>
    <w:p w14:paraId="6F9C17B0" w14:textId="77777777" w:rsidR="008A2752" w:rsidRDefault="00F640F3">
      <w:pPr>
        <w:pStyle w:val="BlockTitleParagraph"/>
      </w:pPr>
      <w:bookmarkStart w:id="43" w:name="Po6k5Ux5A7Tz7Fmhkp6B7uSgk+c="/>
      <w:r>
        <w:rPr>
          <w:sz w:val="22"/>
          <w:szCs w:val="22"/>
        </w:rPr>
        <w:t>MS_</w:t>
      </w:r>
      <w:r>
        <w:rPr>
          <w:sz w:val="22"/>
          <w:szCs w:val="22"/>
        </w:rPr>
        <w:softHyphen/>
        <w:t>Description</w:t>
      </w:r>
      <w:bookmarkEnd w:id="43"/>
    </w:p>
    <w:p w14:paraId="5245BC7D" w14:textId="77777777" w:rsidR="008A2752" w:rsidRDefault="00F640F3">
      <w:r>
        <w:t>Securities table</w:t>
      </w:r>
    </w:p>
    <w:p w14:paraId="585CE37F" w14:textId="77777777" w:rsidR="008A2752" w:rsidRDefault="00F640F3">
      <w:pPr>
        <w:pStyle w:val="BlockTitleParagraph"/>
        <w:rPr>
          <w:sz w:val="22"/>
          <w:szCs w:val="22"/>
        </w:rPr>
      </w:pPr>
      <w:bookmarkStart w:id="44" w:name="g1hLkKExyIh0rYnv9vmvFgQWKkM="/>
      <w:r>
        <w:rPr>
          <w:sz w:val="22"/>
          <w:szCs w:val="22"/>
        </w:rPr>
        <w:t>Columns</w:t>
      </w:r>
      <w:bookmarkEnd w:id="44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1"/>
        <w:gridCol w:w="1808"/>
        <w:gridCol w:w="1855"/>
        <w:gridCol w:w="2549"/>
        <w:gridCol w:w="1610"/>
        <w:gridCol w:w="1203"/>
      </w:tblGrid>
      <w:tr w:rsidR="008A2752" w14:paraId="758882B7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0620A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180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0E10D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185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A90802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Data Type</w:t>
            </w:r>
          </w:p>
        </w:tc>
        <w:tc>
          <w:tcPr>
            <w:tcW w:w="2549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A510E4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Max Length (Bytes)</w:t>
            </w:r>
          </w:p>
        </w:tc>
        <w:tc>
          <w:tcPr>
            <w:tcW w:w="161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85BE57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Allow Nulls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E3DC5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Identity</w:t>
            </w:r>
          </w:p>
        </w:tc>
      </w:tr>
      <w:tr w:rsidR="008A2752" w14:paraId="03463451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B9E85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6CEBA219" wp14:editId="26B69757">
                  <wp:extent cx="152403" cy="152403"/>
                  <wp:effectExtent l="0" t="0" r="0" b="0"/>
                  <wp:docPr id="30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077F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Security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8F0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E2B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4B9C2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2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6FAF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1 - 1</w:t>
            </w:r>
          </w:p>
        </w:tc>
      </w:tr>
      <w:tr w:rsidR="008A2752" w14:paraId="2759280D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BA74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45D89AA1" wp14:editId="21B0EAE8">
                  <wp:extent cx="152403" cy="152403"/>
                  <wp:effectExtent l="0" t="0" r="0" b="0"/>
                  <wp:docPr id="3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C25E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Security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F72E7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F132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C695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2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1D8C" w14:textId="77777777" w:rsidR="008A2752" w:rsidRDefault="008A2752">
            <w:pPr>
              <w:keepNext/>
            </w:pPr>
          </w:p>
        </w:tc>
      </w:tr>
      <w:tr w:rsidR="008A2752" w14:paraId="3CD78C27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24A4C" w14:textId="77777777" w:rsidR="008A2752" w:rsidRDefault="00F640F3">
            <w:pPr>
              <w:keepNext/>
            </w:pPr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1B3086A6" wp14:editId="2FAA42E8">
                  <wp:extent cx="152403" cy="152403"/>
                  <wp:effectExtent l="0" t="0" r="0" b="0"/>
                  <wp:docPr id="32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1BB4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Account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18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6EA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int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276A3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4</w:t>
            </w:r>
          </w:p>
        </w:tc>
        <w:tc>
          <w:tcPr>
            <w:tcW w:w="1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06B6" w14:textId="77777777" w:rsidR="008A2752" w:rsidRDefault="00F640F3">
            <w:pPr>
              <w:keepNext/>
            </w:pPr>
            <w:r>
              <w:rPr>
                <w:rStyle w:val="Table-Default"/>
                <w:color w:val="FF0000"/>
                <w:sz w:val="22"/>
              </w:rPr>
              <w:t>False</w:t>
            </w:r>
          </w:p>
        </w:tc>
        <w:tc>
          <w:tcPr>
            <w:tcW w:w="12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3023" w14:textId="77777777" w:rsidR="008A2752" w:rsidRDefault="008A2752">
            <w:pPr>
              <w:keepNext/>
            </w:pPr>
          </w:p>
        </w:tc>
      </w:tr>
      <w:tr w:rsidR="008A2752" w14:paraId="72B85F2D" w14:textId="77777777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B0D" w14:textId="77777777" w:rsidR="008A2752" w:rsidRDefault="008A2752"/>
        </w:tc>
        <w:tc>
          <w:tcPr>
            <w:tcW w:w="180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751F" w14:textId="77777777" w:rsidR="008A2752" w:rsidRDefault="00F640F3">
            <w:r>
              <w:rPr>
                <w:rStyle w:val="Table-Default"/>
                <w:sz w:val="22"/>
              </w:rPr>
              <w:t>Value</w:t>
            </w:r>
          </w:p>
        </w:tc>
        <w:tc>
          <w:tcPr>
            <w:tcW w:w="1855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E01B" w14:textId="77777777" w:rsidR="008A2752" w:rsidRDefault="00F640F3">
            <w:r>
              <w:rPr>
                <w:rStyle w:val="Table-Default"/>
                <w:sz w:val="22"/>
              </w:rPr>
              <w:t>decimal(10,2)</w:t>
            </w:r>
          </w:p>
        </w:tc>
        <w:tc>
          <w:tcPr>
            <w:tcW w:w="2549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44E56" w14:textId="77777777" w:rsidR="008A2752" w:rsidRDefault="00F640F3">
            <w:r>
              <w:rPr>
                <w:rStyle w:val="Table-Default"/>
                <w:sz w:val="22"/>
              </w:rPr>
              <w:t>9</w:t>
            </w:r>
          </w:p>
        </w:tc>
        <w:tc>
          <w:tcPr>
            <w:tcW w:w="161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33F9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  <w:tc>
          <w:tcPr>
            <w:tcW w:w="1203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C5AD" w14:textId="77777777" w:rsidR="008A2752" w:rsidRDefault="008A2752"/>
        </w:tc>
      </w:tr>
    </w:tbl>
    <w:p w14:paraId="26283FAE" w14:textId="77777777" w:rsidR="008A2752" w:rsidRDefault="008A2752"/>
    <w:p w14:paraId="711FB346" w14:textId="77777777" w:rsidR="008A2752" w:rsidRDefault="00F640F3">
      <w:pPr>
        <w:pStyle w:val="BlockTitleParagraph"/>
      </w:pPr>
      <w:bookmarkStart w:id="45" w:name="AdzAYgo7Erg+QLv41CwFL3GXuxk="/>
      <w:r>
        <w:rPr>
          <w:sz w:val="22"/>
          <w:szCs w:val="22"/>
        </w:rPr>
        <w:t>Indexes</w:t>
      </w:r>
      <w:bookmarkEnd w:id="45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3258"/>
        <w:gridCol w:w="3196"/>
        <w:gridCol w:w="2016"/>
      </w:tblGrid>
      <w:tr w:rsidR="008A2752" w14:paraId="17A36160" w14:textId="77777777">
        <w:tblPrEx>
          <w:tblCellMar>
            <w:top w:w="0" w:type="dxa"/>
            <w:bottom w:w="0" w:type="dxa"/>
          </w:tblCellMar>
        </w:tblPrEx>
        <w:tc>
          <w:tcPr>
            <w:tcW w:w="126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2D860E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</w:t>
            </w:r>
          </w:p>
        </w:tc>
        <w:tc>
          <w:tcPr>
            <w:tcW w:w="325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CAA38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319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9AE5BD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Key Columns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6C2A6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Unique</w:t>
            </w:r>
          </w:p>
        </w:tc>
      </w:tr>
      <w:tr w:rsidR="008A2752" w14:paraId="08251431" w14:textId="77777777">
        <w:tblPrEx>
          <w:tblCellMar>
            <w:top w:w="0" w:type="dxa"/>
            <w:bottom w:w="0" w:type="dxa"/>
          </w:tblCellMar>
        </w:tblPrEx>
        <w:tc>
          <w:tcPr>
            <w:tcW w:w="1266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B5CF0" w14:textId="77777777" w:rsidR="008A2752" w:rsidRDefault="00F640F3">
            <w:r>
              <w:rPr>
                <w:rStyle w:val="Table-Default"/>
                <w:noProof/>
                <w:sz w:val="22"/>
              </w:rPr>
              <w:drawing>
                <wp:inline distT="0" distB="0" distL="0" distR="0" wp14:anchorId="31D58564" wp14:editId="676B0F43">
                  <wp:extent cx="152403" cy="152403"/>
                  <wp:effectExtent l="0" t="0" r="0" b="0"/>
                  <wp:docPr id="33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3" cy="15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64D1" w14:textId="77777777" w:rsidR="008A2752" w:rsidRDefault="00F640F3">
            <w:r>
              <w:rPr>
                <w:rStyle w:val="Table-Default"/>
                <w:sz w:val="22"/>
              </w:rPr>
              <w:t>PK_</w:t>
            </w:r>
            <w:r>
              <w:rPr>
                <w:rStyle w:val="Table-Default"/>
                <w:sz w:val="22"/>
              </w:rPr>
              <w:softHyphen/>
              <w:t>Securities</w:t>
            </w:r>
          </w:p>
        </w:tc>
        <w:tc>
          <w:tcPr>
            <w:tcW w:w="319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D62B1" w14:textId="77777777" w:rsidR="008A2752" w:rsidRDefault="00F640F3">
            <w:r>
              <w:rPr>
                <w:rStyle w:val="Table-Default"/>
                <w:sz w:val="22"/>
              </w:rPr>
              <w:t>Security</w:t>
            </w:r>
            <w:r>
              <w:rPr>
                <w:rStyle w:val="Table-Default"/>
                <w:sz w:val="22"/>
              </w:rPr>
              <w:softHyphen/>
              <w:t>Id</w:t>
            </w:r>
          </w:p>
        </w:tc>
        <w:tc>
          <w:tcPr>
            <w:tcW w:w="2016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060D" w14:textId="77777777" w:rsidR="008A2752" w:rsidRDefault="00F640F3">
            <w:r>
              <w:rPr>
                <w:rStyle w:val="Table-Default"/>
                <w:color w:val="008000"/>
                <w:sz w:val="22"/>
              </w:rPr>
              <w:t>True</w:t>
            </w:r>
          </w:p>
        </w:tc>
      </w:tr>
    </w:tbl>
    <w:p w14:paraId="11844BD5" w14:textId="77777777" w:rsidR="008A2752" w:rsidRDefault="008A2752"/>
    <w:p w14:paraId="1B5DEE6B" w14:textId="77777777" w:rsidR="008A2752" w:rsidRDefault="00F640F3">
      <w:pPr>
        <w:pStyle w:val="BlockTitleParagraph"/>
      </w:pPr>
      <w:bookmarkStart w:id="46" w:name="4lV8JL29TAsJoRgX7OeKo1aGSy4="/>
      <w:r>
        <w:rPr>
          <w:sz w:val="22"/>
          <w:szCs w:val="22"/>
        </w:rPr>
        <w:t>Foreign Keys</w:t>
      </w:r>
      <w:bookmarkEnd w:id="4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6"/>
        <w:gridCol w:w="6040"/>
      </w:tblGrid>
      <w:tr w:rsidR="008A2752" w14:paraId="2CB7E5D7" w14:textId="77777777">
        <w:tblPrEx>
          <w:tblCellMar>
            <w:top w:w="0" w:type="dxa"/>
            <w:bottom w:w="0" w:type="dxa"/>
          </w:tblCellMar>
        </w:tblPrEx>
        <w:tc>
          <w:tcPr>
            <w:tcW w:w="369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02FA5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Name</w:t>
            </w:r>
          </w:p>
        </w:tc>
        <w:tc>
          <w:tcPr>
            <w:tcW w:w="604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0D6A9" w14:textId="77777777" w:rsidR="008A2752" w:rsidRDefault="00F640F3">
            <w:pPr>
              <w:keepNext/>
            </w:pPr>
            <w:r>
              <w:rPr>
                <w:rStyle w:val="Table-Header"/>
                <w:sz w:val="22"/>
              </w:rPr>
              <w:t>Columns</w:t>
            </w:r>
          </w:p>
        </w:tc>
      </w:tr>
      <w:tr w:rsidR="008A2752" w14:paraId="2A89252D" w14:textId="77777777">
        <w:tblPrEx>
          <w:tblCellMar>
            <w:top w:w="0" w:type="dxa"/>
            <w:bottom w:w="0" w:type="dxa"/>
          </w:tblCellMar>
        </w:tblPrEx>
        <w:tc>
          <w:tcPr>
            <w:tcW w:w="3696" w:type="dxa"/>
            <w:tcBorders>
              <w:top w:val="single" w:sz="4" w:space="0" w:color="C0C0C0"/>
              <w:left w:val="single" w:sz="4" w:space="0" w:color="80808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37C8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Securities_</w:t>
            </w:r>
            <w:r>
              <w:rPr>
                <w:rStyle w:val="Table-Default"/>
                <w:sz w:val="22"/>
              </w:rPr>
              <w:softHyphen/>
              <w:t>Accounts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C2DB" w14:textId="77777777" w:rsidR="008A2752" w:rsidRDefault="00F640F3">
            <w:pPr>
              <w:keepNext/>
            </w:pPr>
            <w:r>
              <w:rPr>
                <w:rStyle w:val="Table-Default"/>
                <w:sz w:val="22"/>
              </w:rPr>
              <w:t>Account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33" w:history="1">
              <w:r>
                <w:rPr>
                  <w:rStyle w:val="Table-Default"/>
                  <w:sz w:val="22"/>
                </w:rPr>
                <w:t>[dbo].[Accounts].[Account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  <w:tr w:rsidR="008A2752" w14:paraId="613FB5FB" w14:textId="77777777">
        <w:tblPrEx>
          <w:tblCellMar>
            <w:top w:w="0" w:type="dxa"/>
            <w:bottom w:w="0" w:type="dxa"/>
          </w:tblCellMar>
        </w:tblPrEx>
        <w:tc>
          <w:tcPr>
            <w:tcW w:w="3696" w:type="dxa"/>
            <w:tcBorders>
              <w:top w:val="single" w:sz="4" w:space="0" w:color="C0C0C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EC1D" w14:textId="77777777" w:rsidR="008A2752" w:rsidRDefault="00F640F3">
            <w:r>
              <w:rPr>
                <w:rStyle w:val="Table-Default"/>
                <w:sz w:val="22"/>
              </w:rPr>
              <w:t>fk_</w:t>
            </w:r>
            <w:r>
              <w:rPr>
                <w:rStyle w:val="Table-Default"/>
                <w:sz w:val="22"/>
              </w:rPr>
              <w:softHyphen/>
              <w:t>Securities_</w:t>
            </w:r>
            <w:r>
              <w:rPr>
                <w:rStyle w:val="Table-Default"/>
                <w:sz w:val="22"/>
              </w:rPr>
              <w:softHyphen/>
              <w:t>Reference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FA4A" w14:textId="77777777" w:rsidR="008A2752" w:rsidRDefault="00F640F3">
            <w:r>
              <w:rPr>
                <w:rStyle w:val="Table-Default"/>
                <w:sz w:val="22"/>
              </w:rPr>
              <w:t>Security</w:t>
            </w:r>
            <w:r>
              <w:rPr>
                <w:rStyle w:val="Table-Default"/>
                <w:sz w:val="22"/>
              </w:rPr>
              <w:softHyphen/>
              <w:t>Ref</w:t>
            </w:r>
            <w:r>
              <w:rPr>
                <w:rStyle w:val="Table-Default"/>
                <w:sz w:val="22"/>
              </w:rPr>
              <w:softHyphen/>
              <w:t>Id-&gt;</w:t>
            </w:r>
            <w:hyperlink r:id="rId34" w:history="1">
              <w:r>
                <w:rPr>
                  <w:rStyle w:val="Table-Default"/>
                  <w:sz w:val="22"/>
                </w:rPr>
                <w:t>[dbo].[Reference].[Ref</w:t>
              </w:r>
              <w:r>
                <w:rPr>
                  <w:rStyle w:val="Table-Default"/>
                  <w:sz w:val="22"/>
                </w:rPr>
                <w:softHyphen/>
                <w:t>Id]</w:t>
              </w:r>
            </w:hyperlink>
          </w:p>
        </w:tc>
      </w:tr>
    </w:tbl>
    <w:p w14:paraId="64355ADD" w14:textId="77777777" w:rsidR="008A2752" w:rsidRDefault="008A2752"/>
    <w:bookmarkEnd w:id="2"/>
    <w:p w14:paraId="6DEBB3B6" w14:textId="77777777" w:rsidR="008A2752" w:rsidRDefault="008A2752"/>
    <w:p w14:paraId="065A4EBF" w14:textId="77777777" w:rsidR="008A2752" w:rsidRDefault="008A2752">
      <w:pPr>
        <w:pStyle w:val="Default"/>
        <w:spacing w:after="169"/>
        <w:rPr>
          <w:sz w:val="23"/>
          <w:szCs w:val="23"/>
        </w:rPr>
      </w:pPr>
    </w:p>
    <w:p w14:paraId="518BB227" w14:textId="77777777" w:rsidR="008A2752" w:rsidRDefault="008A2752">
      <w:pPr>
        <w:pStyle w:val="Default"/>
        <w:spacing w:after="169"/>
        <w:rPr>
          <w:sz w:val="23"/>
          <w:szCs w:val="23"/>
        </w:rPr>
      </w:pPr>
    </w:p>
    <w:p w14:paraId="773E67EB" w14:textId="77777777" w:rsidR="008A2752" w:rsidRDefault="008A2752">
      <w:pPr>
        <w:pStyle w:val="Default"/>
        <w:spacing w:after="169"/>
        <w:rPr>
          <w:sz w:val="23"/>
          <w:szCs w:val="23"/>
        </w:rPr>
      </w:pPr>
    </w:p>
    <w:p w14:paraId="302595D6" w14:textId="77777777" w:rsidR="008A2752" w:rsidRDefault="008A2752">
      <w:pPr>
        <w:pStyle w:val="Default"/>
        <w:spacing w:after="169"/>
        <w:ind w:left="360"/>
        <w:rPr>
          <w:sz w:val="23"/>
          <w:szCs w:val="23"/>
        </w:rPr>
      </w:pPr>
    </w:p>
    <w:p w14:paraId="2CF20923" w14:textId="77777777" w:rsidR="008A2752" w:rsidRDefault="00F640F3">
      <w:pPr>
        <w:autoSpaceDE w:val="0"/>
        <w:spacing w:line="240" w:lineRule="auto"/>
        <w:rPr>
          <w:rFonts w:ascii="Arial" w:hAnsi="Arial" w:cs="Arial"/>
          <w:iCs/>
          <w:color w:val="000000"/>
          <w:sz w:val="28"/>
          <w:szCs w:val="28"/>
        </w:rPr>
      </w:pPr>
      <w:r>
        <w:rPr>
          <w:rFonts w:ascii="Arial" w:hAnsi="Arial" w:cs="Arial"/>
          <w:iCs/>
          <w:color w:val="000000"/>
          <w:sz w:val="28"/>
          <w:szCs w:val="28"/>
        </w:rPr>
        <w:t xml:space="preserve">TECHNOLOGY USED </w:t>
      </w:r>
    </w:p>
    <w:p w14:paraId="5C5547C0" w14:textId="77777777" w:rsidR="008A2752" w:rsidRDefault="00F640F3">
      <w:pPr>
        <w:pStyle w:val="Default"/>
        <w:numPr>
          <w:ilvl w:val="0"/>
          <w:numId w:val="6"/>
        </w:numPr>
        <w:spacing w:after="169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SQL Server Express With Tools 2014, ExpressAndTools 64BIT\SQLEXPRWT_x64_ENU.exe (For 64 bit OS)</w:t>
      </w:r>
    </w:p>
    <w:p w14:paraId="4EAE67E4" w14:textId="77777777" w:rsidR="008A2752" w:rsidRDefault="00F640F3">
      <w:pPr>
        <w:pStyle w:val="Default"/>
        <w:numPr>
          <w:ilvl w:val="0"/>
          <w:numId w:val="6"/>
        </w:numPr>
        <w:spacing w:after="169"/>
        <w:ind w:left="360"/>
      </w:pPr>
      <w:r>
        <w:rPr>
          <w:color w:val="auto"/>
          <w:sz w:val="22"/>
          <w:szCs w:val="22"/>
        </w:rPr>
        <w:t xml:space="preserve">Git Hub – used to </w:t>
      </w:r>
      <w:r>
        <w:rPr>
          <w:rFonts w:cs="Arial"/>
          <w:color w:val="373737"/>
          <w:sz w:val="22"/>
          <w:szCs w:val="22"/>
          <w:shd w:val="clear" w:color="auto" w:fill="FFFFFF"/>
        </w:rPr>
        <w:t xml:space="preserve">create a ‘remote’ database repository on the GitHub server. </w:t>
      </w:r>
    </w:p>
    <w:p w14:paraId="13D47930" w14:textId="77777777" w:rsidR="008A2752" w:rsidRDefault="00F640F3">
      <w:pPr>
        <w:pStyle w:val="Default"/>
        <w:numPr>
          <w:ilvl w:val="0"/>
          <w:numId w:val="6"/>
        </w:numPr>
        <w:spacing w:after="169"/>
        <w:ind w:left="360"/>
      </w:pPr>
      <w:r>
        <w:rPr>
          <w:color w:val="auto"/>
          <w:sz w:val="22"/>
          <w:szCs w:val="22"/>
        </w:rPr>
        <w:t xml:space="preserve">RedGate Software – SQL Source Control 7 used to </w:t>
      </w:r>
      <w:r>
        <w:rPr>
          <w:rStyle w:val="Strong"/>
          <w:rFonts w:cs="Arial"/>
          <w:b w:val="0"/>
          <w:bCs w:val="0"/>
          <w:color w:val="373737"/>
          <w:sz w:val="22"/>
          <w:szCs w:val="22"/>
        </w:rPr>
        <w:t>Link database to source control</w:t>
      </w:r>
      <w:r>
        <w:rPr>
          <w:rFonts w:cs="Arial"/>
          <w:color w:val="373737"/>
          <w:sz w:val="22"/>
          <w:szCs w:val="22"/>
        </w:rPr>
        <w:t xml:space="preserve"> GitHub. </w:t>
      </w:r>
    </w:p>
    <w:p w14:paraId="5939D45E" w14:textId="77777777" w:rsidR="008A2752" w:rsidRDefault="008A2752">
      <w:pPr>
        <w:rPr>
          <w:sz w:val="28"/>
          <w:szCs w:val="28"/>
        </w:rPr>
      </w:pPr>
    </w:p>
    <w:p w14:paraId="1A950141" w14:textId="77777777" w:rsidR="008A2752" w:rsidRDefault="00F640F3">
      <w:pPr>
        <w:autoSpaceDE w:val="0"/>
        <w:spacing w:line="240" w:lineRule="auto"/>
        <w:rPr>
          <w:rFonts w:ascii="Arial" w:hAnsi="Arial" w:cs="Arial"/>
          <w:iCs/>
          <w:color w:val="000000"/>
          <w:sz w:val="28"/>
          <w:szCs w:val="28"/>
        </w:rPr>
      </w:pPr>
      <w:r>
        <w:rPr>
          <w:rFonts w:ascii="Arial" w:hAnsi="Arial" w:cs="Arial"/>
          <w:iCs/>
          <w:color w:val="000000"/>
          <w:sz w:val="28"/>
          <w:szCs w:val="28"/>
        </w:rPr>
        <w:t>REFERENCES</w:t>
      </w:r>
    </w:p>
    <w:p w14:paraId="615DCBB1" w14:textId="77777777" w:rsidR="008A2752" w:rsidRDefault="00F640F3">
      <w:pPr>
        <w:pStyle w:val="ListParagraph"/>
        <w:numPr>
          <w:ilvl w:val="0"/>
          <w:numId w:val="7"/>
        </w:numPr>
      </w:pPr>
      <w:hyperlink r:id="rId35" w:history="1">
        <w:r>
          <w:rPr>
            <w:rStyle w:val="Hyperlink"/>
          </w:rPr>
          <w:t>https://www.red-gate.com/hub/product-learning/sql-source-control/github-and-sql-source-control</w:t>
        </w:r>
      </w:hyperlink>
    </w:p>
    <w:p w14:paraId="665C1E2A" w14:textId="77777777" w:rsidR="008A2752" w:rsidRDefault="008A2752">
      <w:pPr>
        <w:autoSpaceDE w:val="0"/>
        <w:spacing w:line="240" w:lineRule="auto"/>
        <w:rPr>
          <w:rFonts w:ascii="Arial" w:hAnsi="Arial" w:cs="Arial"/>
          <w:iCs/>
          <w:color w:val="000000"/>
          <w:sz w:val="28"/>
          <w:szCs w:val="28"/>
        </w:rPr>
      </w:pPr>
    </w:p>
    <w:p w14:paraId="76FE1B6E" w14:textId="77777777" w:rsidR="008A2752" w:rsidRDefault="00F640F3">
      <w:pPr>
        <w:autoSpaceDE w:val="0"/>
        <w:spacing w:line="240" w:lineRule="auto"/>
      </w:pPr>
      <w:r>
        <w:rPr>
          <w:rFonts w:ascii="Arial" w:hAnsi="Arial" w:cs="Arial"/>
          <w:iCs/>
          <w:color w:val="000000"/>
          <w:sz w:val="28"/>
          <w:szCs w:val="28"/>
        </w:rPr>
        <w:t>SCRIPTING</w:t>
      </w:r>
    </w:p>
    <w:p w14:paraId="0D6F339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  create dbo.Clients </w:t>
      </w:r>
      <w:r>
        <w:rPr>
          <w:rFonts w:ascii="Consolas" w:hAnsi="Consolas" w:cs="Consolas"/>
          <w:color w:val="008000"/>
          <w:sz w:val="20"/>
          <w:szCs w:val="20"/>
        </w:rPr>
        <w:t>table  **********************/</w:t>
      </w:r>
    </w:p>
    <w:p w14:paraId="7E19E4A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Clients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4266474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ClientId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68C9D3B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ClientRefId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21CB507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FName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FDBE32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LName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1A5AF1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DateOfBirth </w:t>
      </w:r>
      <w:r>
        <w:rPr>
          <w:rFonts w:ascii="Consolas" w:hAnsi="Consolas" w:cs="Consolas"/>
          <w:color w:val="0000FF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4C3B35D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CompanyName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168C3D5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City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1D19EA3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Country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63A9E3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PhoneNo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ab/>
      </w:r>
    </w:p>
    <w:p w14:paraId="11D3745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PK_Clients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8235D2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FB9DE22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BC274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F989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/****************** create dbo.Reference table  **********************/</w:t>
      </w:r>
    </w:p>
    <w:p w14:paraId="1F7E628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4E9798C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28CE120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49614F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IsDeleted </w:t>
      </w:r>
      <w:r>
        <w:rPr>
          <w:rFonts w:ascii="Consolas" w:hAnsi="Consolas" w:cs="Consolas"/>
          <w:color w:val="0000FF"/>
          <w:sz w:val="20"/>
          <w:szCs w:val="20"/>
        </w:rPr>
        <w:t>BIT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DEFAULT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CAF4F0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DateDeleted </w:t>
      </w:r>
      <w:r>
        <w:rPr>
          <w:rFonts w:ascii="Consolas" w:hAnsi="Consolas" w:cs="Consolas"/>
          <w:color w:val="0000FF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</w:p>
    <w:p w14:paraId="3C78813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PK_Reference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601C62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D1B1E88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F1DF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 now we can create an FK for Clients table to refer to the PK in Reference table </w:t>
      </w:r>
      <w:r>
        <w:rPr>
          <w:rFonts w:ascii="Consolas" w:hAnsi="Consolas" w:cs="Consolas"/>
          <w:color w:val="008000"/>
          <w:sz w:val="20"/>
          <w:szCs w:val="20"/>
        </w:rPr>
        <w:t>**********************/</w:t>
      </w:r>
    </w:p>
    <w:p w14:paraId="45DCC54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Clients</w:t>
      </w:r>
    </w:p>
    <w:p w14:paraId="4187F72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 CONSTRAINT</w:t>
      </w:r>
      <w:r>
        <w:rPr>
          <w:rFonts w:ascii="Consolas" w:hAnsi="Consolas" w:cs="Consolas"/>
          <w:sz w:val="20"/>
          <w:szCs w:val="20"/>
        </w:rPr>
        <w:t xml:space="preserve"> fk_Clients_Reference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Reference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82150E9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9C7E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>/****************** create dbo.Accounts table  **********************/</w:t>
      </w:r>
    </w:p>
    <w:p w14:paraId="4AE6807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Accounts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07DA709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AccountId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621E9FF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AccRefId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4BEB55F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Balance </w:t>
      </w:r>
      <w:r>
        <w:rPr>
          <w:rFonts w:ascii="Consolas" w:hAnsi="Consolas" w:cs="Consolas"/>
          <w:color w:val="0000FF"/>
          <w:sz w:val="20"/>
          <w:szCs w:val="20"/>
        </w:rPr>
        <w:t>DECIMAL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18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1E4CD38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ClientId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45B6E6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IsActive  </w:t>
      </w:r>
      <w:r>
        <w:rPr>
          <w:rFonts w:ascii="Consolas" w:hAnsi="Consolas" w:cs="Consolas"/>
          <w:color w:val="0000FF"/>
          <w:sz w:val="20"/>
          <w:szCs w:val="20"/>
        </w:rPr>
        <w:t>BIT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DEFAULT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42A7647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DateCreated </w:t>
      </w:r>
      <w:r>
        <w:rPr>
          <w:rFonts w:ascii="Consolas" w:hAnsi="Consolas" w:cs="Consolas"/>
          <w:color w:val="0000FF"/>
          <w:sz w:val="20"/>
          <w:szCs w:val="20"/>
        </w:rPr>
        <w:t>DATETIME2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 xml:space="preserve">DEFAULT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FF"/>
          <w:sz w:val="20"/>
          <w:szCs w:val="20"/>
        </w:rPr>
        <w:t>SYSDATETIME</w:t>
      </w:r>
      <w:r>
        <w:rPr>
          <w:rFonts w:ascii="Consolas" w:hAnsi="Consolas" w:cs="Consolas"/>
          <w:color w:val="808080"/>
          <w:sz w:val="20"/>
          <w:szCs w:val="20"/>
        </w:rPr>
        <w:t>())</w:t>
      </w:r>
    </w:p>
    <w:p w14:paraId="2AC7386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PK_Accounts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AccountId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7CA855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6F6ABCA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Accounts</w:t>
      </w:r>
    </w:p>
    <w:p w14:paraId="6CD49FF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FK_Accounts_Clients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Clients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409E19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Accounts</w:t>
      </w:r>
    </w:p>
    <w:p w14:paraId="7A20E28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fk_Accounts_Reference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AccRefId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Reference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A9F5279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BC87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 create dbo.Associations table  </w:t>
      </w:r>
      <w:r>
        <w:rPr>
          <w:rFonts w:ascii="Consolas" w:hAnsi="Consolas" w:cs="Consolas"/>
          <w:color w:val="008000"/>
          <w:sz w:val="20"/>
          <w:szCs w:val="20"/>
        </w:rPr>
        <w:t>**********************/</w:t>
      </w:r>
    </w:p>
    <w:p w14:paraId="03B7702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2F555A1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AssocId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786EBFE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Client1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4BC4278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AssocRefId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3F2D4B9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Client2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47B8FE9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PK_Associations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AssocId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F0C164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2DBEEAA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</w:p>
    <w:p w14:paraId="103CA1C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fk_Associations_Reference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AssocRefId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Reference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116D6A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</w:p>
    <w:p w14:paraId="6434FD6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FK_Associations_Clients1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Clients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FEA88F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</w:p>
    <w:p w14:paraId="4394B57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FK_A</w:t>
      </w:r>
      <w:r>
        <w:rPr>
          <w:rFonts w:ascii="Consolas" w:hAnsi="Consolas" w:cs="Consolas"/>
          <w:sz w:val="20"/>
          <w:szCs w:val="20"/>
        </w:rPr>
        <w:t xml:space="preserve">ssociations_Clients2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Clients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B031C6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Associations </w:t>
      </w:r>
    </w:p>
    <w:p w14:paraId="01658AC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Unique_Association </w:t>
      </w:r>
      <w:r>
        <w:rPr>
          <w:rFonts w:ascii="Consolas" w:hAnsi="Consolas" w:cs="Consolas"/>
          <w:color w:val="0000FF"/>
          <w:sz w:val="20"/>
          <w:szCs w:val="20"/>
        </w:rPr>
        <w:t xml:space="preserve">UNIQUE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Client2</w:t>
      </w:r>
      <w:r>
        <w:rPr>
          <w:rFonts w:ascii="Consolas" w:hAnsi="Consolas" w:cs="Consolas"/>
          <w:color w:val="80808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--A customer cannot be associated more than once under the same </w:t>
      </w:r>
      <w:r>
        <w:rPr>
          <w:rFonts w:ascii="Consolas" w:hAnsi="Consolas" w:cs="Consolas"/>
          <w:color w:val="008000"/>
          <w:sz w:val="20"/>
          <w:szCs w:val="20"/>
        </w:rPr>
        <w:t>association type</w:t>
      </w:r>
    </w:p>
    <w:p w14:paraId="2F89318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</w:p>
    <w:p w14:paraId="3D3E0E5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Check_Association </w:t>
      </w:r>
      <w:r>
        <w:rPr>
          <w:rFonts w:ascii="Consolas" w:hAnsi="Consolas" w:cs="Consolas"/>
          <w:color w:val="0000FF"/>
          <w:sz w:val="20"/>
          <w:szCs w:val="20"/>
        </w:rPr>
        <w:t xml:space="preserve">CHECK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Client1 </w:t>
      </w:r>
      <w:r>
        <w:rPr>
          <w:rFonts w:ascii="Consolas" w:hAnsi="Consolas" w:cs="Consolas"/>
          <w:color w:val="808080"/>
          <w:sz w:val="20"/>
          <w:szCs w:val="20"/>
        </w:rPr>
        <w:t>&lt;&gt;</w:t>
      </w:r>
      <w:r>
        <w:rPr>
          <w:rFonts w:ascii="Consolas" w:hAnsi="Consolas" w:cs="Consolas"/>
          <w:sz w:val="20"/>
          <w:szCs w:val="20"/>
        </w:rPr>
        <w:t xml:space="preserve"> Client2</w:t>
      </w: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10B80B96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146A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/****************** create dbo.Securities table  **********************/</w:t>
      </w:r>
    </w:p>
    <w:p w14:paraId="6920EB6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Securities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2EF3D42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SecurityId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5B1F31D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>Secur</w:t>
      </w:r>
      <w:r>
        <w:rPr>
          <w:rFonts w:ascii="Consolas" w:hAnsi="Consolas" w:cs="Consolas"/>
          <w:sz w:val="20"/>
          <w:szCs w:val="20"/>
        </w:rPr>
        <w:t xml:space="preserve">ityRefId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56C8C69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AccountId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6F78ABB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Value </w:t>
      </w:r>
      <w:r>
        <w:rPr>
          <w:rFonts w:ascii="Consolas" w:hAnsi="Consolas" w:cs="Consolas"/>
          <w:color w:val="0000FF"/>
          <w:sz w:val="20"/>
          <w:szCs w:val="20"/>
        </w:rPr>
        <w:t>decimal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</w:p>
    <w:p w14:paraId="036038D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PK_Securities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SecurityId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D70595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A20D11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Securities</w:t>
      </w:r>
    </w:p>
    <w:p w14:paraId="580197A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FK_Securities_Accounts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AccountId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Accounts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AccountId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0239B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Securities</w:t>
      </w:r>
    </w:p>
    <w:p w14:paraId="011A72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fk_Securities_Reference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SecurityRefId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Reference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6EB05E4D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E9F2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/***************  inserting data into tables  *****************************/</w:t>
      </w:r>
    </w:p>
    <w:p w14:paraId="54CD08EA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E02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RefDescription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634497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'Personal Client'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EF3EEC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'Corporate Client'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F1CA5E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'Accountant'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916808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'Surveyor'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F4E093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'Consultant'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7FC58AE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'Cleaner'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86FAC8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'Savings Account'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F3A3F0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'Loan Account'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8920D0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'Mortgage'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660977B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'Cash'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1442829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'Shares'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698D64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'Property'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060A86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'Solicitor'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72925A6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62DE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</w:t>
      </w:r>
    </w:p>
    <w:p w14:paraId="7C6C5753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F0BE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DateOfBirth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City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Country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PhoneNo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14:paraId="505792F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'Mark'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'Regan'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'06/09/1970'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'Regan Accountants'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'Dublin'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'0865594447'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AAE4B4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'Dana'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'Coleman'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'01/03/1977'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'Cork'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'0835523332'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1B8B919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'Diana'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'Mandaji'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'08/03/1977'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'Oregon Surveyors'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'Wicklow'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'0867979856'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45CB4F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'Paul'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'Paullis'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'01/03/1977'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'Paullis Developers'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'Dublin'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'0862231118'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397CF5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'Orla'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'Collins'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'09/05/1969'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 xml:space="preserve">'Collins </w:t>
      </w:r>
      <w:r>
        <w:rPr>
          <w:rFonts w:ascii="Consolas" w:hAnsi="Consolas" w:cs="Consolas"/>
          <w:color w:val="FF0000"/>
          <w:sz w:val="20"/>
          <w:szCs w:val="20"/>
        </w:rPr>
        <w:t>Solicitors'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'Dublin'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'0851294456'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1F9DB0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'Roxana'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'Butenco'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'04/07/1982'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'Galati'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'Romania'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'0835523897'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19546BA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'Mihail'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'Valenko'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'06/03/1986'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'Cahul'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'Moldova'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'0868579132'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6B2532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'Ally'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'Rene'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'02/05/1960'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'Rene Developers'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'Dublin'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'0862235558'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22D2AE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Clients</w:t>
      </w:r>
    </w:p>
    <w:p w14:paraId="69D3C60B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183F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Clients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ClientId </w:t>
      </w:r>
      <w:r>
        <w:rPr>
          <w:rFonts w:ascii="Consolas" w:hAnsi="Consolas" w:cs="Consolas"/>
          <w:color w:val="808080"/>
          <w:sz w:val="20"/>
          <w:szCs w:val="20"/>
        </w:rPr>
        <w:t>BETWEEN</w:t>
      </w:r>
      <w:r>
        <w:rPr>
          <w:rFonts w:ascii="Consolas" w:hAnsi="Consolas" w:cs="Consolas"/>
          <w:sz w:val="20"/>
          <w:szCs w:val="20"/>
        </w:rPr>
        <w:t xml:space="preserve"> 16 </w:t>
      </w:r>
      <w:r>
        <w:rPr>
          <w:rFonts w:ascii="Consolas" w:hAnsi="Consolas" w:cs="Consolas"/>
          <w:color w:val="808080"/>
          <w:sz w:val="20"/>
          <w:szCs w:val="20"/>
        </w:rPr>
        <w:t>AND</w:t>
      </w:r>
      <w:r>
        <w:rPr>
          <w:rFonts w:ascii="Consolas" w:hAnsi="Consolas" w:cs="Consolas"/>
          <w:sz w:val="20"/>
          <w:szCs w:val="20"/>
        </w:rPr>
        <w:t xml:space="preserve"> 25</w:t>
      </w:r>
    </w:p>
    <w:p w14:paraId="440F764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DBCC</w:t>
      </w:r>
      <w:r>
        <w:rPr>
          <w:rFonts w:ascii="Consolas" w:hAnsi="Consolas" w:cs="Consolas"/>
          <w:sz w:val="20"/>
          <w:szCs w:val="20"/>
        </w:rPr>
        <w:t xml:space="preserve"> CHECKIDENT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'dbo.Clients'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RESEED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0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2038CDB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DBCC</w:t>
      </w:r>
      <w:r>
        <w:rPr>
          <w:rFonts w:ascii="Consolas" w:hAnsi="Consolas" w:cs="Consolas"/>
          <w:sz w:val="20"/>
          <w:szCs w:val="20"/>
        </w:rPr>
        <w:t xml:space="preserve"> CHECKIDENT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'dbo.Clients'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NORESEED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E38DC78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EAC2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Accounts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AccRefId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Balance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IsActive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ECF35B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56000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E4CE71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56000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749C14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'8'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46000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387D67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'9'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200000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'6'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D3B9D1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654000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306AA5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56000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1C09DE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'8'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46000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5773EE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'9'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350000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AB5DBF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100000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DC58D9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15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ED4DBE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46000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704F9C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35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'8'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'0'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4EFC88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Accounts</w:t>
      </w:r>
    </w:p>
    <w:p w14:paraId="7DEC861B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1BA4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/*A customer can have many accounts and an account can be secured by many securities. </w:t>
      </w:r>
    </w:p>
    <w:p w14:paraId="6FB5565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A customer can be associated to another customer in the bank e.g. a Proper</w:t>
      </w:r>
      <w:r>
        <w:rPr>
          <w:rFonts w:ascii="Consolas" w:hAnsi="Consolas" w:cs="Consolas"/>
          <w:color w:val="008000"/>
          <w:sz w:val="20"/>
          <w:szCs w:val="20"/>
        </w:rPr>
        <w:t xml:space="preserve">ty Development </w:t>
      </w:r>
    </w:p>
    <w:p w14:paraId="1ABD57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company may be associated with a Surveying company. */</w:t>
      </w:r>
    </w:p>
    <w:p w14:paraId="6CDBC04E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D579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Client2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EC5FB0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sz w:val="20"/>
          <w:szCs w:val="20"/>
        </w:rPr>
        <w:tab/>
      </w:r>
    </w:p>
    <w:p w14:paraId="5C3BCD6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42BE8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'6'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4952FE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A5B23A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573B81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36A8FA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'6'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'3'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2A156A6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29F095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</w:p>
    <w:p w14:paraId="7A364357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260A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/********         Associations can be two-way. </w:t>
      </w:r>
    </w:p>
    <w:p w14:paraId="5202F73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For example: Company A is the Surveyor of Company B  and Company B has Surveyor Company A.</w:t>
      </w:r>
    </w:p>
    <w:p w14:paraId="56D26E7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A customer cannot be associated to another customer more than once </w:t>
      </w:r>
      <w:r>
        <w:rPr>
          <w:rFonts w:ascii="Consolas" w:hAnsi="Consolas" w:cs="Consolas"/>
          <w:color w:val="008000"/>
          <w:sz w:val="20"/>
          <w:szCs w:val="20"/>
        </w:rPr>
        <w:t xml:space="preserve">under the same </w:t>
      </w:r>
    </w:p>
    <w:p w14:paraId="61E5A12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Association Type.   </w:t>
      </w:r>
    </w:p>
    <w:p w14:paraId="4163422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Client1 and Client2 is refering to a different ClientId         **********/</w:t>
      </w:r>
    </w:p>
    <w:p w14:paraId="17EDEA3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Client2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'3'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D3E6F0F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765B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/*A customer cannot be associated to another customer more th</w:t>
      </w:r>
      <w:r>
        <w:rPr>
          <w:rFonts w:ascii="Consolas" w:hAnsi="Consolas" w:cs="Consolas"/>
          <w:color w:val="008000"/>
          <w:sz w:val="20"/>
          <w:szCs w:val="20"/>
        </w:rPr>
        <w:t xml:space="preserve">an once </w:t>
      </w:r>
    </w:p>
    <w:p w14:paraId="0B452FF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under the same Association Type. The following line will give this error: </w:t>
      </w:r>
    </w:p>
    <w:p w14:paraId="784CCEB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"Violation of UNIQUE KEY constraint 'Unique_Association'. Cannot insert duplicate key..." */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5A456F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 INSERT INTO dbo.Associations (Client1, AssocRefId, Client2) VALUES ('4','3</w:t>
      </w:r>
      <w:r>
        <w:rPr>
          <w:rFonts w:ascii="Consolas" w:hAnsi="Consolas" w:cs="Consolas"/>
          <w:color w:val="008000"/>
          <w:sz w:val="20"/>
          <w:szCs w:val="20"/>
        </w:rPr>
        <w:t>','1') */</w:t>
      </w:r>
    </w:p>
    <w:p w14:paraId="7CA84891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4EDE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Securities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SecurityRefId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AccountId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Value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7557308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5600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CEE5A3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'8'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230000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F0753B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'8'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150000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7241AC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500000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6F24291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'10'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'6'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3650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9487D2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'5'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260000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4CF5B39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>'12'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'7'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150000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8F81FD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Securities</w:t>
      </w:r>
    </w:p>
    <w:p w14:paraId="31EB6A55" w14:textId="77777777" w:rsidR="008A2752" w:rsidRDefault="008A2752">
      <w:pPr>
        <w:rPr>
          <w:sz w:val="20"/>
          <w:szCs w:val="20"/>
        </w:rPr>
      </w:pPr>
    </w:p>
    <w:p w14:paraId="2F5AFAD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/*create a new Customer and Association (from the newly created customer to another customer) </w:t>
      </w:r>
    </w:p>
    <w:p w14:paraId="5055301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via a parameterised Stored Procedure. */</w:t>
      </w:r>
    </w:p>
    <w:p w14:paraId="6F23C2F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/*User defined stored procedure*/</w:t>
      </w:r>
    </w:p>
    <w:p w14:paraId="49FB764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/******** CREATE NEW CUSTOMER AND ASSOCIATION STORED PROCEDURE </w:t>
      </w:r>
      <w:r>
        <w:rPr>
          <w:rFonts w:ascii="Consolas" w:hAnsi="Consolas" w:cs="Consolas"/>
          <w:color w:val="008000"/>
          <w:sz w:val="20"/>
          <w:szCs w:val="20"/>
        </w:rPr>
        <w:t>***********/</w:t>
      </w:r>
    </w:p>
    <w:p w14:paraId="4EF5D8C3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98F8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procedure</w:t>
      </w:r>
      <w:r>
        <w:rPr>
          <w:rFonts w:ascii="Consolas" w:hAnsi="Consolas" w:cs="Consolas"/>
          <w:sz w:val="20"/>
          <w:szCs w:val="20"/>
        </w:rPr>
        <w:t xml:space="preserve"> uspCreateNewCustomer </w:t>
      </w:r>
    </w:p>
    <w:p w14:paraId="6054DE7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32E7C86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@FName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0FF3E2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@LName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5B0137B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lastRenderedPageBreak/>
        <w:tab/>
        <w:t xml:space="preserve">@DateOfBirth </w:t>
      </w:r>
      <w:r>
        <w:rPr>
          <w:rFonts w:ascii="Consolas" w:hAnsi="Consolas" w:cs="Consolas"/>
          <w:color w:val="0000FF"/>
          <w:sz w:val="20"/>
          <w:szCs w:val="20"/>
        </w:rPr>
        <w:t>DATE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8C41D0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@CompanyName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7699C8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@City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4B6F3E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@Country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79B76E2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@PhoneNo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color w:val="808080"/>
          <w:sz w:val="20"/>
          <w:szCs w:val="20"/>
        </w:rPr>
        <w:t>),</w:t>
      </w:r>
    </w:p>
    <w:p w14:paraId="0D08F54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@Client2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2BB77AF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@AssocRefId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38F62AF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@ClientRefId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</w:p>
    <w:p w14:paraId="56DAB3D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1F316FA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469651B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begin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0FCA65E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Clients</w:t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14:paraId="62B30E47" w14:textId="77777777" w:rsidR="008A2752" w:rsidRDefault="00F640F3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DateOfBirth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City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Country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PhoneNo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A3793B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</w:p>
    <w:p w14:paraId="112A5F66" w14:textId="77777777" w:rsidR="008A2752" w:rsidRDefault="00F640F3">
      <w:pPr>
        <w:autoSpaceDE w:val="0"/>
        <w:spacing w:after="0" w:line="240" w:lineRule="auto"/>
        <w:ind w:firstLine="720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@ClientRefId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@DateOfBirth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@City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@Country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@PhoneNo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219A7AF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sz w:val="20"/>
          <w:szCs w:val="20"/>
        </w:rPr>
        <w:t xml:space="preserve"> @ClientId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@@identity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3E6BFDF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Associations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Client2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FFADB5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VALUES</w:t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@ClientId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@Client2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65BCDCE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1972D33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go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651DF49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 now we can use the above created stored procedure to add new data*/</w:t>
      </w:r>
    </w:p>
    <w:p w14:paraId="493E331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sz w:val="20"/>
          <w:szCs w:val="20"/>
        </w:rPr>
        <w:t xml:space="preserve"> uspCreateNewCustomer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723B6740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4F74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@FName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'Allan'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2FBFA13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@LName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'Bloom'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65993C0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@DateOfBirth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'06-06-1979'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42A1ED4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@CompanyName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919ABB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@City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'Limerick'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48DD784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@Country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'Ireland'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735C0B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@PhoneNo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'0864472221'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2D3B4A9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@Client2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6A989A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@AssocRefId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'4'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41129CB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@ClientRefId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'1'</w:t>
      </w:r>
    </w:p>
    <w:p w14:paraId="0213ED09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14B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Clients</w:t>
      </w:r>
    </w:p>
    <w:p w14:paraId="2D1D5F6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Associations</w:t>
      </w:r>
    </w:p>
    <w:p w14:paraId="5AE264A9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C8A9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 delete a </w:t>
      </w:r>
      <w:r>
        <w:rPr>
          <w:rFonts w:ascii="Consolas" w:hAnsi="Consolas" w:cs="Consolas"/>
          <w:color w:val="008000"/>
          <w:sz w:val="20"/>
          <w:szCs w:val="20"/>
        </w:rPr>
        <w:t>customer and foreign key records associated with this customer via a parameterised Stored Procedure. */</w:t>
      </w:r>
    </w:p>
    <w:p w14:paraId="3F9DFC4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 create a stored procedure to delete client and FKs associated with it*/</w:t>
      </w:r>
    </w:p>
    <w:p w14:paraId="2AE50551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CB1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PROCEDURE</w:t>
      </w:r>
      <w:r>
        <w:rPr>
          <w:rFonts w:ascii="Consolas" w:hAnsi="Consolas" w:cs="Consolas"/>
          <w:sz w:val="20"/>
          <w:szCs w:val="20"/>
        </w:rPr>
        <w:t xml:space="preserve"> uspDeleteClientAndFKs</w:t>
      </w:r>
    </w:p>
    <w:p w14:paraId="25C21DC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@ClientId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2FE54D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20A3A6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Accounts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ClientId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@ClientId</w:t>
      </w:r>
    </w:p>
    <w:p w14:paraId="2D6FBAB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Associations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Client1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@ClientId</w:t>
      </w:r>
    </w:p>
    <w:p w14:paraId="325ADFE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Clients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ClientId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@ClientId</w:t>
      </w:r>
    </w:p>
    <w:p w14:paraId="634BE66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go</w:t>
      </w:r>
    </w:p>
    <w:p w14:paraId="71D2B636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529A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/*we now need to trace back all FKs dependent on PK ClientId */</w:t>
      </w:r>
    </w:p>
    <w:p w14:paraId="4A3CDFF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0000"/>
          <w:sz w:val="20"/>
          <w:szCs w:val="20"/>
        </w:rPr>
        <w:lastRenderedPageBreak/>
        <w:t>sp_help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Clients </w:t>
      </w:r>
      <w:r>
        <w:rPr>
          <w:rFonts w:ascii="Consolas" w:hAnsi="Consolas" w:cs="Consolas"/>
          <w:color w:val="008000"/>
          <w:sz w:val="20"/>
          <w:szCs w:val="20"/>
        </w:rPr>
        <w:t xml:space="preserve">--will give all </w:t>
      </w:r>
      <w:r>
        <w:rPr>
          <w:rFonts w:ascii="Consolas" w:hAnsi="Consolas" w:cs="Consolas"/>
          <w:color w:val="008000"/>
          <w:sz w:val="20"/>
          <w:szCs w:val="20"/>
        </w:rPr>
        <w:t>information about table, including all foreign keys</w:t>
      </w:r>
    </w:p>
    <w:p w14:paraId="1C69B65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0000"/>
          <w:sz w:val="20"/>
          <w:szCs w:val="20"/>
        </w:rPr>
        <w:t>sp_fkeys</w:t>
      </w:r>
      <w:r>
        <w:rPr>
          <w:rFonts w:ascii="Consolas" w:hAnsi="Consolas" w:cs="Consolas"/>
          <w:sz w:val="20"/>
          <w:szCs w:val="20"/>
        </w:rPr>
        <w:t xml:space="preserve"> @fktable_name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'Accounts'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--give all FKs from that given table</w:t>
      </w:r>
    </w:p>
    <w:p w14:paraId="1E8501BF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C391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B80F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 delete client and its FKs using the above stored procedure*/</w:t>
      </w:r>
    </w:p>
    <w:p w14:paraId="6E0E93B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exec</w:t>
      </w:r>
      <w:r>
        <w:rPr>
          <w:rFonts w:ascii="Consolas" w:hAnsi="Consolas" w:cs="Consolas"/>
          <w:sz w:val="20"/>
          <w:szCs w:val="20"/>
        </w:rPr>
        <w:t xml:space="preserve"> uspDeleteClientAndFKs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'9'</w:t>
      </w:r>
    </w:p>
    <w:p w14:paraId="4045981D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9790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Accounts</w:t>
      </w:r>
    </w:p>
    <w:p w14:paraId="3FD61D3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Associations</w:t>
      </w:r>
    </w:p>
    <w:p w14:paraId="142B04D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Clients</w:t>
      </w:r>
    </w:p>
    <w:p w14:paraId="5164B737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5AB6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 IMPLEMENTING SOFT DELETE FOR DATA INTEGRITY ********/</w:t>
      </w:r>
    </w:p>
    <w:p w14:paraId="631D298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 create a table for deletes ******/</w:t>
      </w:r>
    </w:p>
    <w:p w14:paraId="70CF89E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ReferenceDeleted</w:t>
      </w:r>
      <w:r>
        <w:rPr>
          <w:rFonts w:ascii="Consolas" w:hAnsi="Consolas" w:cs="Consolas"/>
          <w:color w:val="808080"/>
          <w:sz w:val="20"/>
          <w:szCs w:val="20"/>
        </w:rPr>
        <w:t>(</w:t>
      </w:r>
    </w:p>
    <w:p w14:paraId="64E9EC3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RefDelId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IDENTITY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7D179B2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0DA8D2B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</w:p>
    <w:p w14:paraId="20A9319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IsDeleted </w:t>
      </w:r>
      <w:r>
        <w:rPr>
          <w:rFonts w:ascii="Consolas" w:hAnsi="Consolas" w:cs="Consolas"/>
          <w:color w:val="0000FF"/>
          <w:sz w:val="20"/>
          <w:szCs w:val="20"/>
        </w:rPr>
        <w:t>BIT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DEFAULT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15DF552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DateDeleted </w:t>
      </w:r>
      <w:r>
        <w:rPr>
          <w:rFonts w:ascii="Consolas" w:hAnsi="Consolas" w:cs="Consolas"/>
          <w:color w:val="0000FF"/>
          <w:sz w:val="20"/>
          <w:szCs w:val="20"/>
        </w:rPr>
        <w:t>DATE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</w:p>
    <w:p w14:paraId="33D28BF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PK_ReferenceDeleted </w:t>
      </w:r>
      <w:r>
        <w:rPr>
          <w:rFonts w:ascii="Consolas" w:hAnsi="Consolas" w:cs="Consolas"/>
          <w:color w:val="0000FF"/>
          <w:sz w:val="20"/>
          <w:szCs w:val="20"/>
        </w:rPr>
        <w:t>PRIMARY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RefDelId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2F50518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375591B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ReferenceDeleted</w:t>
      </w:r>
    </w:p>
    <w:p w14:paraId="68C4379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ADD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CONSTRAINT</w:t>
      </w:r>
      <w:r>
        <w:rPr>
          <w:rFonts w:ascii="Consolas" w:hAnsi="Consolas" w:cs="Consolas"/>
          <w:sz w:val="20"/>
          <w:szCs w:val="20"/>
        </w:rPr>
        <w:t xml:space="preserve"> FK_ReferenceDeleted_Reference </w:t>
      </w:r>
      <w:r>
        <w:rPr>
          <w:rFonts w:ascii="Consolas" w:hAnsi="Consolas" w:cs="Consolas"/>
          <w:color w:val="0000FF"/>
          <w:sz w:val="20"/>
          <w:szCs w:val="20"/>
        </w:rPr>
        <w:t>FOREIGN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REFERENCES</w:t>
      </w:r>
      <w:r>
        <w:rPr>
          <w:rFonts w:ascii="Consolas" w:hAnsi="Consolas" w:cs="Consolas"/>
          <w:sz w:val="20"/>
          <w:szCs w:val="20"/>
        </w:rPr>
        <w:t xml:space="preserve"> Refer</w:t>
      </w:r>
      <w:r>
        <w:rPr>
          <w:rFonts w:ascii="Consolas" w:hAnsi="Consolas" w:cs="Consolas"/>
          <w:sz w:val="20"/>
          <w:szCs w:val="20"/>
        </w:rPr>
        <w:t>ence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RefId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4A950CA5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2F4A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/*ALTER TABLE dbo.ReferenceDeleted</w:t>
      </w:r>
    </w:p>
    <w:p w14:paraId="194074E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drop CONSTRAINT FK_ReferenceDeleted_Reference </w:t>
      </w:r>
    </w:p>
    <w:p w14:paraId="58D25BC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drop table ReferenceDeleted*/</w:t>
      </w:r>
    </w:p>
    <w:p w14:paraId="191887B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/************************ SOFTDELETE TRIGGER ******************/</w:t>
      </w:r>
    </w:p>
    <w:p w14:paraId="5D1A37F6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CE1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TRIGGER</w:t>
      </w:r>
      <w:r>
        <w:rPr>
          <w:rFonts w:ascii="Consolas" w:hAnsi="Consolas" w:cs="Consolas"/>
          <w:sz w:val="20"/>
          <w:szCs w:val="20"/>
        </w:rPr>
        <w:t xml:space="preserve"> Softdelete </w:t>
      </w:r>
    </w:p>
    <w:p w14:paraId="5EABBCD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Reference </w:t>
      </w:r>
    </w:p>
    <w:p w14:paraId="7D7778C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INSTEAD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DELETE</w:t>
      </w:r>
    </w:p>
    <w:p w14:paraId="6B62AA1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</w:p>
    <w:p w14:paraId="4323143C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C155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sz w:val="20"/>
          <w:szCs w:val="20"/>
        </w:rPr>
        <w:t xml:space="preserve"> @RefId </w:t>
      </w:r>
      <w:r>
        <w:rPr>
          <w:rFonts w:ascii="Consolas" w:hAnsi="Consolas" w:cs="Consolas"/>
          <w:color w:val="0000FF"/>
          <w:sz w:val="20"/>
          <w:szCs w:val="20"/>
        </w:rPr>
        <w:t>int</w:t>
      </w:r>
    </w:p>
    <w:p w14:paraId="375B98C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sz w:val="20"/>
          <w:szCs w:val="20"/>
        </w:rPr>
        <w:t xml:space="preserve"> @RefDescription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4FFFD80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sz w:val="20"/>
          <w:szCs w:val="20"/>
        </w:rPr>
        <w:t xml:space="preserve"> @IsDeleted </w:t>
      </w:r>
      <w:r>
        <w:rPr>
          <w:rFonts w:ascii="Consolas" w:hAnsi="Consolas" w:cs="Consolas"/>
          <w:color w:val="0000FF"/>
          <w:sz w:val="20"/>
          <w:szCs w:val="20"/>
        </w:rPr>
        <w:t>bit</w:t>
      </w:r>
    </w:p>
    <w:p w14:paraId="250FCCC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DECLARE</w:t>
      </w:r>
      <w:r>
        <w:rPr>
          <w:rFonts w:ascii="Consolas" w:hAnsi="Consolas" w:cs="Consolas"/>
          <w:sz w:val="20"/>
          <w:szCs w:val="20"/>
        </w:rPr>
        <w:t xml:space="preserve"> @DateDeleted </w:t>
      </w:r>
      <w:r>
        <w:rPr>
          <w:rFonts w:ascii="Consolas" w:hAnsi="Consolas" w:cs="Consolas"/>
          <w:color w:val="0000FF"/>
          <w:sz w:val="20"/>
          <w:szCs w:val="20"/>
        </w:rPr>
        <w:t>date</w:t>
      </w:r>
    </w:p>
    <w:p w14:paraId="6A2EC8C6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94AC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@RefId</w:t>
      </w:r>
    </w:p>
    <w:p w14:paraId="6E161E3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sys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color w:val="008000"/>
          <w:sz w:val="20"/>
          <w:szCs w:val="20"/>
        </w:rPr>
        <w:t>dm_exec_sessions</w:t>
      </w:r>
    </w:p>
    <w:p w14:paraId="6191013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  session_id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@@SPID</w:t>
      </w:r>
    </w:p>
    <w:p w14:paraId="12E946E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@IsDeleted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'1'</w:t>
      </w:r>
    </w:p>
    <w:p w14:paraId="1A528355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5252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 xml:space="preserve">-- insert the </w:t>
      </w:r>
      <w:r>
        <w:rPr>
          <w:rFonts w:ascii="Consolas" w:hAnsi="Consolas" w:cs="Consolas"/>
          <w:color w:val="008000"/>
          <w:sz w:val="20"/>
          <w:szCs w:val="20"/>
        </w:rPr>
        <w:t>deleted row in ReferenceDeleted table</w:t>
      </w:r>
    </w:p>
    <w:p w14:paraId="10F00C4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EXISTS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0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Deleted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641322CE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4D2B291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EXISTS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0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Inserted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BD3C1D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55C09D0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ReferenceDeleted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14:paraId="59546D9B" w14:textId="77777777" w:rsidR="008A2752" w:rsidRDefault="00F640F3">
      <w:pPr>
        <w:autoSpaceDE w:val="0"/>
        <w:spacing w:after="0" w:line="240" w:lineRule="auto"/>
        <w:ind w:left="2160" w:firstLine="720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RefDescription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IsDeleted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DateDeleted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6FDB44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RefId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@IsDeleted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FF00FF"/>
          <w:sz w:val="20"/>
          <w:szCs w:val="20"/>
        </w:rPr>
        <w:t>GETDATE</w:t>
      </w:r>
      <w:r>
        <w:rPr>
          <w:rFonts w:ascii="Consolas" w:hAnsi="Consolas" w:cs="Consolas"/>
          <w:color w:val="80808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'U'</w:t>
      </w:r>
    </w:p>
    <w:p w14:paraId="1DF9703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   Deleted D</w:t>
      </w:r>
    </w:p>
    <w:p w14:paraId="0551D95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300B109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3388E0C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2523FD4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ReferenceDeleted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70B91FA1" w14:textId="77777777" w:rsidR="008A2752" w:rsidRDefault="00F640F3">
      <w:pPr>
        <w:autoSpaceDE w:val="0"/>
        <w:spacing w:after="0" w:line="240" w:lineRule="auto"/>
        <w:ind w:left="2160" w:firstLine="720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RefDescription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IsDeleted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DateDeleted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8FF473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RefId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@IsDeleted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GETDATE</w:t>
      </w:r>
      <w:r>
        <w:rPr>
          <w:rFonts w:ascii="Consolas" w:hAnsi="Consolas" w:cs="Consolas"/>
          <w:color w:val="80808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'D'</w:t>
      </w:r>
    </w:p>
    <w:p w14:paraId="445C003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   Deleted D</w:t>
      </w:r>
    </w:p>
    <w:p w14:paraId="1880314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08EED2E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4D1D893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0124C2C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7A519CB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INSERT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INTO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ReferenceDeleted</w:t>
      </w: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</w:p>
    <w:p w14:paraId="27F70B4E" w14:textId="77777777" w:rsidR="008A2752" w:rsidRDefault="00F640F3">
      <w:pPr>
        <w:autoSpaceDE w:val="0"/>
        <w:spacing w:after="0" w:line="240" w:lineRule="auto"/>
        <w:ind w:left="2160" w:firstLine="720"/>
      </w:pP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RefDescription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IsDeleted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DateDeleted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4B796C1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 RefId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@IsDeleted 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GETDATE</w:t>
      </w:r>
      <w:r>
        <w:rPr>
          <w:rFonts w:ascii="Consolas" w:hAnsi="Consolas" w:cs="Consolas"/>
          <w:color w:val="80808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FF0000"/>
          <w:sz w:val="20"/>
          <w:szCs w:val="20"/>
        </w:rPr>
        <w:t>'I'</w:t>
      </w:r>
    </w:p>
    <w:p w14:paraId="0C35073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   Inserted</w:t>
      </w:r>
      <w:r>
        <w:rPr>
          <w:rFonts w:ascii="Consolas" w:hAnsi="Consolas" w:cs="Consolas"/>
          <w:sz w:val="20"/>
          <w:szCs w:val="20"/>
        </w:rPr>
        <w:t xml:space="preserve"> I</w:t>
      </w:r>
    </w:p>
    <w:p w14:paraId="6961FCA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END</w:t>
      </w:r>
    </w:p>
    <w:p w14:paraId="6F2582CE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FC4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--update the deleted row in Reference table</w:t>
      </w:r>
    </w:p>
    <w:p w14:paraId="6C35980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FF"/>
          <w:sz w:val="20"/>
          <w:szCs w:val="20"/>
        </w:rPr>
        <w:t>UPDATE</w:t>
      </w:r>
      <w:r>
        <w:rPr>
          <w:rFonts w:ascii="Consolas" w:hAnsi="Consolas" w:cs="Consolas"/>
          <w:sz w:val="20"/>
          <w:szCs w:val="20"/>
        </w:rPr>
        <w:t xml:space="preserve"> u </w:t>
      </w:r>
      <w:r>
        <w:rPr>
          <w:rFonts w:ascii="Consolas" w:hAnsi="Consolas" w:cs="Consolas"/>
          <w:color w:val="0000F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u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NULL,</w:t>
      </w:r>
      <w:r>
        <w:rPr>
          <w:rFonts w:ascii="Consolas" w:hAnsi="Consolas" w:cs="Consolas"/>
          <w:sz w:val="20"/>
          <w:szCs w:val="20"/>
        </w:rPr>
        <w:t xml:space="preserve"> u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IsDeleted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'1'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u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DateDeleted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CONVERT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color w:val="808080"/>
          <w:sz w:val="20"/>
          <w:szCs w:val="20"/>
        </w:rPr>
        <w:t>),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</w:rPr>
        <w:t>GETDATE</w:t>
      </w:r>
      <w:r>
        <w:rPr>
          <w:rFonts w:ascii="Consolas" w:hAnsi="Consolas" w:cs="Consolas"/>
          <w:color w:val="808080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5F16A19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Reference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u</w:t>
      </w:r>
    </w:p>
    <w:p w14:paraId="0241A4F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INNER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JOIN</w:t>
      </w:r>
      <w:r>
        <w:rPr>
          <w:rFonts w:ascii="Consolas" w:hAnsi="Consolas" w:cs="Consolas"/>
          <w:sz w:val="20"/>
          <w:szCs w:val="20"/>
        </w:rPr>
        <w:t xml:space="preserve"> deleted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d</w:t>
      </w:r>
    </w:p>
    <w:p w14:paraId="2B62C81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u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d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RefId</w:t>
      </w:r>
    </w:p>
    <w:p w14:paraId="07A3CA5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GO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3196593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 END OF </w:t>
      </w:r>
      <w:r>
        <w:rPr>
          <w:rFonts w:ascii="Consolas" w:hAnsi="Consolas" w:cs="Consolas"/>
          <w:color w:val="008000"/>
          <w:sz w:val="20"/>
          <w:szCs w:val="20"/>
        </w:rPr>
        <w:t>TRIGGER */</w:t>
      </w:r>
    </w:p>
    <w:p w14:paraId="6FE9D5F1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17083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65C6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delete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Reference </w:t>
      </w: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'5'</w:t>
      </w:r>
    </w:p>
    <w:p w14:paraId="7F14D82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Reference</w:t>
      </w:r>
    </w:p>
    <w:p w14:paraId="5DB4409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ReferenceDeleted</w:t>
      </w:r>
    </w:p>
    <w:p w14:paraId="671F533F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98907" w14:textId="77777777" w:rsidR="008A2752" w:rsidRDefault="00F640F3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--to allow update on RefDescription field </w:t>
      </w:r>
    </w:p>
    <w:p w14:paraId="499AB60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Reference </w:t>
      </w:r>
    </w:p>
    <w:p w14:paraId="4F45CDE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RefDescription </w:t>
      </w:r>
      <w:r>
        <w:rPr>
          <w:rFonts w:ascii="Consolas" w:hAnsi="Consolas" w:cs="Consolas"/>
          <w:color w:val="0000FF"/>
          <w:sz w:val="20"/>
          <w:szCs w:val="20"/>
        </w:rPr>
        <w:t>varchar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50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NULL</w:t>
      </w:r>
    </w:p>
    <w:p w14:paraId="43F9334B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1A14F" w14:textId="77777777" w:rsidR="008A2752" w:rsidRDefault="00F640F3">
      <w:pPr>
        <w:autoSpaceDE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Reference table showing </w:t>
      </w:r>
      <w:r>
        <w:rPr>
          <w:sz w:val="20"/>
          <w:szCs w:val="20"/>
        </w:rPr>
        <w:t>updated rows instead of delete:</w:t>
      </w:r>
    </w:p>
    <w:p w14:paraId="6D061E1A" w14:textId="77777777" w:rsidR="008A2752" w:rsidRDefault="00F640F3">
      <w:pPr>
        <w:autoSpaceDE w:val="0"/>
        <w:spacing w:after="0" w:line="240" w:lineRule="auto"/>
      </w:pPr>
      <w:r>
        <w:rPr>
          <w:noProof/>
          <w:sz w:val="20"/>
          <w:szCs w:val="20"/>
        </w:rPr>
        <w:lastRenderedPageBreak/>
        <w:drawing>
          <wp:inline distT="0" distB="0" distL="0" distR="0" wp14:anchorId="1135778D" wp14:editId="4B381983">
            <wp:extent cx="3028949" cy="1866903"/>
            <wp:effectExtent l="0" t="0" r="1" b="0"/>
            <wp:docPr id="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BDB373" w14:textId="77777777" w:rsidR="008A2752" w:rsidRDefault="008A2752">
      <w:pPr>
        <w:autoSpaceDE w:val="0"/>
        <w:spacing w:after="0" w:line="240" w:lineRule="auto"/>
        <w:rPr>
          <w:sz w:val="20"/>
          <w:szCs w:val="20"/>
        </w:rPr>
      </w:pPr>
    </w:p>
    <w:p w14:paraId="6E99FABF" w14:textId="77777777" w:rsidR="008A2752" w:rsidRDefault="00F640F3">
      <w:pPr>
        <w:autoSpaceDE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ReferenceDeleted table showing inserts due to Softdelete trigger:</w:t>
      </w:r>
    </w:p>
    <w:p w14:paraId="24356587" w14:textId="77777777" w:rsidR="008A2752" w:rsidRDefault="00F640F3">
      <w:pPr>
        <w:autoSpaceDE w:val="0"/>
        <w:spacing w:after="0" w:line="240" w:lineRule="auto"/>
      </w:pPr>
      <w:r>
        <w:rPr>
          <w:noProof/>
          <w:sz w:val="20"/>
          <w:szCs w:val="20"/>
        </w:rPr>
        <w:drawing>
          <wp:inline distT="0" distB="0" distL="0" distR="0" wp14:anchorId="4237A6C2" wp14:editId="6C053717">
            <wp:extent cx="3343274" cy="2209803"/>
            <wp:effectExtent l="0" t="0" r="0" b="0"/>
            <wp:docPr id="3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2209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84B480" w14:textId="77777777" w:rsidR="008A2752" w:rsidRDefault="008A2752">
      <w:pPr>
        <w:autoSpaceDE w:val="0"/>
        <w:spacing w:after="0" w:line="240" w:lineRule="auto"/>
        <w:rPr>
          <w:sz w:val="20"/>
          <w:szCs w:val="20"/>
        </w:rPr>
      </w:pPr>
    </w:p>
    <w:p w14:paraId="110D5EC8" w14:textId="77777777" w:rsidR="008A2752" w:rsidRDefault="00F640F3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/************************END OF SOFTDELETE TRIGGER ******************/</w:t>
      </w:r>
    </w:p>
    <w:p w14:paraId="48F9CEAF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27AF9F9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2D49C9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/*For Management Information Reporting:</w:t>
      </w:r>
    </w:p>
    <w:p w14:paraId="21887CF0" w14:textId="77777777" w:rsidR="008A2752" w:rsidRDefault="00F640F3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We need to create a single view on all </w:t>
      </w:r>
      <w:r>
        <w:rPr>
          <w:rFonts w:ascii="Consolas" w:hAnsi="Consolas" w:cs="Consolas"/>
          <w:color w:val="008000"/>
          <w:sz w:val="20"/>
          <w:szCs w:val="20"/>
        </w:rPr>
        <w:t>the clients and the touch points between them – an SQL View which will return the association details between all clients (both sides of the relationship)! */</w:t>
      </w:r>
    </w:p>
    <w:p w14:paraId="0C2DD77C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070C9" w14:textId="77777777" w:rsidR="008A2752" w:rsidRDefault="00F640F3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 Management Information Extract View **************************/</w:t>
      </w:r>
    </w:p>
    <w:p w14:paraId="6CE3A675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7475D5BB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vw</w:t>
      </w:r>
      <w:r>
        <w:rPr>
          <w:rFonts w:ascii="Consolas" w:hAnsi="Consolas" w:cs="Consolas"/>
          <w:sz w:val="20"/>
          <w:szCs w:val="20"/>
        </w:rPr>
        <w:t>MIExtract</w:t>
      </w:r>
    </w:p>
    <w:p w14:paraId="6795514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--WITH SCHEMABINDING</w:t>
      </w:r>
    </w:p>
    <w:p w14:paraId="665B213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</w:p>
    <w:p w14:paraId="5116762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.*,</w:t>
      </w:r>
      <w:r>
        <w:rPr>
          <w:rFonts w:ascii="Consolas" w:hAnsi="Consolas" w:cs="Consolas"/>
          <w:sz w:val="20"/>
          <w:szCs w:val="20"/>
        </w:rPr>
        <w:t>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Fname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a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65BF85F7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FF00FF"/>
          <w:sz w:val="20"/>
          <w:szCs w:val="20"/>
        </w:rPr>
        <w:t>CONCAT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  is   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  for  '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CompanyName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FirstGradeAssociation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7F833FB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FF00FF"/>
          <w:sz w:val="20"/>
          <w:szCs w:val="20"/>
        </w:rPr>
        <w:t>CONCAT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>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>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  has   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RefDescription </w:t>
      </w:r>
      <w:r>
        <w:rPr>
          <w:rFonts w:ascii="Consolas" w:hAnsi="Consolas" w:cs="Consolas"/>
          <w:color w:val="80808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 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color w:val="FF0000"/>
          <w:sz w:val="20"/>
          <w:szCs w:val="20"/>
        </w:rPr>
        <w:t>' '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CompanyName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SecondGradeAssociation</w:t>
      </w:r>
    </w:p>
    <w:p w14:paraId="6930AB1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hAnsi="Consolas" w:cs="Consolas"/>
          <w:color w:val="808080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</w:p>
    <w:p w14:paraId="0B20A08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AssocId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7DBBD2C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Client1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2991234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Fname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4003740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LName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F86CF1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CompanyName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51C4699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AssocRefId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7712DE4D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RefDescription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w14:paraId="29E72F21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Client2</w:t>
      </w:r>
    </w:p>
    <w:p w14:paraId="2507C1E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Associations A</w:t>
      </w:r>
    </w:p>
    <w:p w14:paraId="35A6AE9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INNER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JOIN</w:t>
      </w:r>
      <w:r>
        <w:rPr>
          <w:rFonts w:ascii="Consolas" w:hAnsi="Consolas" w:cs="Consolas"/>
          <w:sz w:val="20"/>
          <w:szCs w:val="20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Clients C</w:t>
      </w:r>
    </w:p>
    <w:p w14:paraId="56855B8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515477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Client1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C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ClientId </w:t>
      </w:r>
    </w:p>
    <w:p w14:paraId="2C63C958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INNER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JOIN</w:t>
      </w:r>
      <w:r>
        <w:rPr>
          <w:rFonts w:ascii="Consolas" w:hAnsi="Consolas" w:cs="Consolas"/>
          <w:sz w:val="20"/>
          <w:szCs w:val="20"/>
        </w:rPr>
        <w:tab/>
        <w:t>dbo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Reference R</w:t>
      </w:r>
    </w:p>
    <w:p w14:paraId="0B300D63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D7E4F54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AssocRefId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R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RefId</w:t>
      </w:r>
    </w:p>
    <w:p w14:paraId="01B6247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43A249C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ab/>
        <w:t>temp</w:t>
      </w:r>
    </w:p>
    <w:p w14:paraId="43F5B2AF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808080"/>
          <w:sz w:val="20"/>
          <w:szCs w:val="20"/>
        </w:rPr>
        <w:t>INNER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JOIN</w:t>
      </w:r>
      <w:r>
        <w:rPr>
          <w:rFonts w:ascii="Consolas" w:hAnsi="Consolas" w:cs="Consolas"/>
          <w:sz w:val="20"/>
          <w:szCs w:val="20"/>
        </w:rPr>
        <w:t xml:space="preserve">  Clients C2  </w:t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sz w:val="20"/>
          <w:szCs w:val="20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ClientId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temp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Client2</w:t>
      </w:r>
    </w:p>
    <w:p w14:paraId="43D4CE6C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WITH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CHECK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OPTION</w:t>
      </w:r>
    </w:p>
    <w:p w14:paraId="55FFDFD2" w14:textId="77777777" w:rsidR="008A2752" w:rsidRDefault="008A2752">
      <w:pPr>
        <w:autoSpaceDE w:val="0"/>
        <w:spacing w:after="0" w:line="240" w:lineRule="auto"/>
        <w:rPr>
          <w:sz w:val="20"/>
          <w:szCs w:val="20"/>
        </w:rPr>
      </w:pPr>
    </w:p>
    <w:p w14:paraId="543A6C48" w14:textId="77777777" w:rsidR="008A2752" w:rsidRDefault="00F640F3">
      <w:pPr>
        <w:autoSpaceDE w:val="0"/>
        <w:spacing w:after="0" w:line="240" w:lineRule="auto"/>
      </w:pPr>
      <w:r>
        <w:rPr>
          <w:noProof/>
          <w:sz w:val="20"/>
          <w:szCs w:val="20"/>
        </w:rPr>
        <w:drawing>
          <wp:inline distT="0" distB="0" distL="0" distR="0" wp14:anchorId="1F1F6CA9" wp14:editId="13985A40">
            <wp:extent cx="6188714" cy="1114425"/>
            <wp:effectExtent l="0" t="0" r="2536" b="9525"/>
            <wp:docPr id="3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4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58DCB2" w14:textId="77777777" w:rsidR="008A2752" w:rsidRDefault="008A2752">
      <w:pPr>
        <w:autoSpaceDE w:val="0"/>
        <w:spacing w:after="0" w:line="240" w:lineRule="auto"/>
        <w:rPr>
          <w:sz w:val="20"/>
          <w:szCs w:val="20"/>
        </w:rPr>
      </w:pPr>
    </w:p>
    <w:p w14:paraId="4C179100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/************************ Deleted Reference Data View ***************************/</w:t>
      </w:r>
    </w:p>
    <w:p w14:paraId="3F227BE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/*The company also want visibility of what Reference Data has been </w:t>
      </w:r>
      <w:r>
        <w:rPr>
          <w:rFonts w:ascii="Consolas" w:hAnsi="Consolas" w:cs="Consolas"/>
          <w:color w:val="008000"/>
          <w:sz w:val="20"/>
          <w:szCs w:val="20"/>
        </w:rPr>
        <w:t xml:space="preserve">deleted. </w:t>
      </w:r>
    </w:p>
    <w:p w14:paraId="28F80AA9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 xml:space="preserve">They want to be able to query a SQL View which shows all reference data which has been deleted. </w:t>
      </w:r>
    </w:p>
    <w:p w14:paraId="4EBDC2A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8000"/>
          <w:sz w:val="20"/>
          <w:szCs w:val="20"/>
        </w:rPr>
        <w:t>*/</w:t>
      </w:r>
    </w:p>
    <w:p w14:paraId="60E11832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vwReferenceDeleted</w:t>
      </w:r>
    </w:p>
    <w:p w14:paraId="366A115A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AS</w:t>
      </w:r>
    </w:p>
    <w:p w14:paraId="1E2885B6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ReferenceDeleted</w:t>
      </w:r>
    </w:p>
    <w:p w14:paraId="139E4CB2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F745" w14:textId="77777777" w:rsidR="008A2752" w:rsidRDefault="00F640F3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vwReferenceDeleted</w:t>
      </w:r>
    </w:p>
    <w:p w14:paraId="494AEB28" w14:textId="77777777" w:rsidR="008A2752" w:rsidRDefault="008A2752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C363F" w14:textId="77777777" w:rsidR="008A2752" w:rsidRDefault="00F640F3">
      <w:pPr>
        <w:autoSpaceDE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/************************ end of Deleted Reference Data View **************************/</w:t>
      </w:r>
    </w:p>
    <w:p w14:paraId="6D29EB1F" w14:textId="77777777" w:rsidR="008A2752" w:rsidRDefault="008A2752">
      <w:pPr>
        <w:autoSpaceDE w:val="0"/>
        <w:spacing w:after="0" w:line="240" w:lineRule="auto"/>
        <w:rPr>
          <w:sz w:val="20"/>
          <w:szCs w:val="20"/>
        </w:rPr>
      </w:pPr>
    </w:p>
    <w:sectPr w:rsidR="008A2752">
      <w:headerReference w:type="default" r:id="rId39"/>
      <w:footerReference w:type="default" r:id="rId40"/>
      <w:pgSz w:w="11906" w:h="16838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D5B6" w14:textId="77777777" w:rsidR="00F640F3" w:rsidRDefault="00F640F3">
      <w:pPr>
        <w:spacing w:after="0" w:line="240" w:lineRule="auto"/>
      </w:pPr>
      <w:r>
        <w:separator/>
      </w:r>
    </w:p>
  </w:endnote>
  <w:endnote w:type="continuationSeparator" w:id="0">
    <w:p w14:paraId="4E8F25D0" w14:textId="77777777" w:rsidR="00F640F3" w:rsidRDefault="00F6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A285" w14:textId="77777777" w:rsidR="008B10CE" w:rsidRDefault="00F640F3">
    <w:pPr>
      <w:pStyle w:val="Footer"/>
      <w:pBdr>
        <w:top w:val="single" w:sz="4" w:space="1" w:color="D9D9D9"/>
      </w:pBdr>
      <w:jc w:val="right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14:paraId="57FC7CD7" w14:textId="77777777" w:rsidR="008B10CE" w:rsidRDefault="00F640F3">
    <w:pPr>
      <w:pStyle w:val="Footer"/>
      <w:jc w:val="right"/>
    </w:pPr>
  </w:p>
  <w:p w14:paraId="0C4E2A9C" w14:textId="77777777" w:rsidR="008B10CE" w:rsidRDefault="00F640F3"/>
  <w:p w14:paraId="2DC568BB" w14:textId="77777777" w:rsidR="008B10CE" w:rsidRDefault="00F64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56E4" w14:textId="77777777" w:rsidR="00F640F3" w:rsidRDefault="00F640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7D0B84" w14:textId="77777777" w:rsidR="00F640F3" w:rsidRDefault="00F6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97E5" w14:textId="77777777" w:rsidR="008B10CE" w:rsidRDefault="00F640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3592" w14:textId="77777777" w:rsidR="008B10CE" w:rsidRDefault="00F640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50B9" w14:textId="77777777" w:rsidR="008B10CE" w:rsidRDefault="00F640F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D1458" w14:textId="77777777" w:rsidR="008B10CE" w:rsidRDefault="00F640F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B872A" w14:textId="77777777" w:rsidR="008B10CE" w:rsidRDefault="00F640F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7FFC7" w14:textId="77777777" w:rsidR="008B10CE" w:rsidRDefault="00F640F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77A9" w14:textId="77777777" w:rsidR="008B10CE" w:rsidRDefault="00F640F3">
    <w:pPr>
      <w:rPr>
        <w:sz w:val="20"/>
        <w:szCs w:val="20"/>
      </w:rPr>
    </w:pPr>
    <w:r>
      <w:rPr>
        <w:sz w:val="20"/>
        <w:szCs w:val="20"/>
      </w:rPr>
      <w:t>Data Analyst Portfolio – Project1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Roxana Butenco</w:t>
    </w:r>
  </w:p>
  <w:p w14:paraId="72BF9317" w14:textId="77777777" w:rsidR="008B10CE" w:rsidRDefault="00F640F3"/>
  <w:p w14:paraId="3A7ACD92" w14:textId="77777777" w:rsidR="008B10CE" w:rsidRDefault="00F640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1FF5"/>
    <w:multiLevelType w:val="multilevel"/>
    <w:tmpl w:val="8178643E"/>
    <w:lvl w:ilvl="0">
      <w:numFmt w:val="bullet"/>
      <w:lvlText w:val="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E1B7CE3"/>
    <w:multiLevelType w:val="multilevel"/>
    <w:tmpl w:val="B9C0A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751F1D"/>
    <w:multiLevelType w:val="multilevel"/>
    <w:tmpl w:val="86A279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0B90F9A"/>
    <w:multiLevelType w:val="multilevel"/>
    <w:tmpl w:val="82601B20"/>
    <w:lvl w:ilvl="0">
      <w:numFmt w:val="bullet"/>
      <w:lvlText w:val=""/>
      <w:lvlJc w:val="left"/>
      <w:pPr>
        <w:ind w:left="128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4" w15:restartNumberingAfterBreak="0">
    <w:nsid w:val="63D51D7A"/>
    <w:multiLevelType w:val="multilevel"/>
    <w:tmpl w:val="08169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EE1D46"/>
    <w:multiLevelType w:val="multilevel"/>
    <w:tmpl w:val="6F94076A"/>
    <w:lvl w:ilvl="0">
      <w:numFmt w:val="bullet"/>
      <w:lvlText w:val="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8CC78D1"/>
    <w:multiLevelType w:val="multilevel"/>
    <w:tmpl w:val="7F36A39A"/>
    <w:lvl w:ilvl="0"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2752"/>
    <w:rsid w:val="0079323A"/>
    <w:rsid w:val="008A2752"/>
    <w:rsid w:val="00F6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913C"/>
  <w15:docId w15:val="{2065625D-29B7-4D31-B86D-B997D17D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Normal"/>
    <w:uiPriority w:val="9"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mbria" w:eastAsia="Times New Roman" w:hAnsi="Cambria"/>
      <w:i/>
      <w:iCs/>
      <w:color w:val="365F9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paragraph" w:styleId="ListParagraph">
    <w:name w:val="List Paragraph"/>
    <w:basedOn w:val="Normal"/>
    <w:pPr>
      <w:spacing w:before="100"/>
      <w:ind w:left="720"/>
    </w:pPr>
    <w:rPr>
      <w:rFonts w:eastAsia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styleId="Strong">
    <w:name w:val="Strong"/>
    <w:basedOn w:val="DefaultParagraphFont"/>
    <w:rPr>
      <w:b/>
      <w:bCs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i/>
      <w:iCs/>
      <w:color w:val="365F91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365F91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paragraph" w:customStyle="1" w:styleId="BlockTitleParagraph">
    <w:name w:val="Block Title Paragraph"/>
    <w:pPr>
      <w:keepNext/>
      <w:suppressAutoHyphens/>
      <w:spacing w:before="240" w:after="240" w:line="240" w:lineRule="auto"/>
    </w:pPr>
    <w:rPr>
      <w:rFonts w:ascii="Arial" w:eastAsia="Arial" w:hAnsi="Arial" w:cs="Arial"/>
      <w:b/>
      <w:color w:val="808080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NIB8+1qdG5XrKmfZBwMKpHgdoXU=" TargetMode="External"/><Relationship Id="rId13" Type="http://schemas.openxmlformats.org/officeDocument/2006/relationships/hyperlink" Target="#0fXt97gz2YrfhNxSR7bRqrGrZUk=" TargetMode="External"/><Relationship Id="rId18" Type="http://schemas.openxmlformats.org/officeDocument/2006/relationships/image" Target="media/image4.png"/><Relationship Id="rId26" Type="http://schemas.openxmlformats.org/officeDocument/2006/relationships/hyperlink" Target="#FziJF4JE7Z53Znkyfm41hpwgH/c=" TargetMode="External"/><Relationship Id="rId39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yperlink" Target="#FziJF4JE7Z53Znkyfm41hpwgH/c=" TargetMode="External"/><Relationship Id="rId34" Type="http://schemas.openxmlformats.org/officeDocument/2006/relationships/hyperlink" Target="#FziJF4JE7Z53Znkyfm41hpwgH/c=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#4eucx0WCSHNlHKA/cejZrruq6Cs=" TargetMode="External"/><Relationship Id="rId17" Type="http://schemas.openxmlformats.org/officeDocument/2006/relationships/header" Target="header1.xml"/><Relationship Id="rId25" Type="http://schemas.openxmlformats.org/officeDocument/2006/relationships/hyperlink" Target="#0fXt97gz2YrfhNxSR7bRqrGrZUk=" TargetMode="External"/><Relationship Id="rId33" Type="http://schemas.openxmlformats.org/officeDocument/2006/relationships/hyperlink" Target="#L+lUmbt4+xb81MeRgd9IvbyshoE=" TargetMode="External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#kpo40LK7CwHCKq0TCQfqVY1Lj2k=" TargetMode="External"/><Relationship Id="rId20" Type="http://schemas.openxmlformats.org/officeDocument/2006/relationships/hyperlink" Target="#0fXt97gz2YrfhNxSR7bRqrGrZUk=" TargetMode="External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L+lUmbt4+xb81MeRgd9IvbyshoE=" TargetMode="External"/><Relationship Id="rId24" Type="http://schemas.openxmlformats.org/officeDocument/2006/relationships/hyperlink" Target="#0fXt97gz2YrfhNxSR7bRqrGrZUk=" TargetMode="External"/><Relationship Id="rId32" Type="http://schemas.openxmlformats.org/officeDocument/2006/relationships/header" Target="header6.xml"/><Relationship Id="rId37" Type="http://schemas.openxmlformats.org/officeDocument/2006/relationships/image" Target="media/image8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#dejimJnYGBlVybH0K55NI9eBAzY=" TargetMode="External"/><Relationship Id="rId23" Type="http://schemas.openxmlformats.org/officeDocument/2006/relationships/image" Target="media/image6.png"/><Relationship Id="rId28" Type="http://schemas.openxmlformats.org/officeDocument/2006/relationships/hyperlink" Target="#FziJF4JE7Z53Znkyfm41hpwgH/c=" TargetMode="External"/><Relationship Id="rId36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hyperlink" Target="#FziJF4JE7Z53Znkyfm41hpwgH/c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#FziJF4JE7Z53Znkyfm41hpwgH/c=" TargetMode="External"/><Relationship Id="rId22" Type="http://schemas.openxmlformats.org/officeDocument/2006/relationships/header" Target="header2.xml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yperlink" Target="https://www.red-gate.com/hub/product-learning/sql-source-control/github-and-sql-source-contro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Butenco</dc:creator>
  <dc:description/>
  <cp:lastModifiedBy>Roxana Butenco</cp:lastModifiedBy>
  <cp:revision>2</cp:revision>
  <dcterms:created xsi:type="dcterms:W3CDTF">2019-06-18T15:42:00Z</dcterms:created>
  <dcterms:modified xsi:type="dcterms:W3CDTF">2019-06-18T15:42:00Z</dcterms:modified>
</cp:coreProperties>
</file>